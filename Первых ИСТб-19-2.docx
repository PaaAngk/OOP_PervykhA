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2BF4" w14:textId="77777777" w:rsidR="005A19D6" w:rsidRPr="007B0A05" w:rsidRDefault="005A19D6" w:rsidP="005A19D6">
      <w:pPr>
        <w:pStyle w:val="ab"/>
        <w:rPr>
          <w:szCs w:val="28"/>
        </w:rPr>
      </w:pPr>
      <w:bookmarkStart w:id="0" w:name="_Hlk40293597"/>
      <w:bookmarkEnd w:id="0"/>
      <w:r w:rsidRPr="007B0A05">
        <w:rPr>
          <w:szCs w:val="28"/>
        </w:rPr>
        <w:t xml:space="preserve">Министерство науки и высшего образования Российской Федерации </w:t>
      </w:r>
    </w:p>
    <w:p w14:paraId="28FC1B8A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Федеральное государственное бюджетное образовательное учреждение </w:t>
      </w:r>
    </w:p>
    <w:p w14:paraId="6AB94630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высшего образования </w:t>
      </w:r>
    </w:p>
    <w:p w14:paraId="60C67D19" w14:textId="77777777" w:rsidR="005A19D6" w:rsidRPr="007B0A05" w:rsidRDefault="005A19D6" w:rsidP="005A19D6">
      <w:pPr>
        <w:pStyle w:val="ab"/>
        <w:spacing w:before="240"/>
        <w:rPr>
          <w:b/>
          <w:szCs w:val="28"/>
        </w:rPr>
      </w:pPr>
      <w:r w:rsidRPr="007B0A05">
        <w:rPr>
          <w:b/>
          <w:szCs w:val="28"/>
        </w:rPr>
        <w:t>ИРКУТСКИЙ НАЦИОНАЛЬНЫЙ ИССЛЕДОВАТЕЛЬСКИЙ ТЕХНИЧЕСКИЙ УНИВЕРСИТЕТ</w:t>
      </w:r>
    </w:p>
    <w:p w14:paraId="39BA03DF" w14:textId="77777777" w:rsidR="005A19D6" w:rsidRPr="007B0A05" w:rsidRDefault="005A19D6" w:rsidP="005A19D6">
      <w:pPr>
        <w:pStyle w:val="ab"/>
        <w:rPr>
          <w:szCs w:val="28"/>
          <w:u w:val="single"/>
        </w:rPr>
      </w:pPr>
      <w:r w:rsidRPr="007B0A05">
        <w:rPr>
          <w:szCs w:val="28"/>
          <w:u w:val="single"/>
        </w:rPr>
        <w:t>Институт информационных технологий и анализа данных</w:t>
      </w:r>
    </w:p>
    <w:p w14:paraId="3033490C" w14:textId="77777777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института</w:t>
      </w:r>
    </w:p>
    <w:p w14:paraId="3A860C54" w14:textId="77777777" w:rsidR="005A19D6" w:rsidRPr="007B0A05" w:rsidRDefault="005A19D6" w:rsidP="005A19D6">
      <w:pPr>
        <w:pStyle w:val="ab"/>
        <w:rPr>
          <w:szCs w:val="28"/>
          <w:u w:val="single"/>
        </w:rPr>
      </w:pPr>
    </w:p>
    <w:p w14:paraId="4393CA7B" w14:textId="08DAD265" w:rsidR="005A19D6" w:rsidRDefault="005A19D6" w:rsidP="005A19D6">
      <w:pPr>
        <w:jc w:val="center"/>
        <w:rPr>
          <w:sz w:val="28"/>
          <w:szCs w:val="28"/>
        </w:rPr>
      </w:pPr>
    </w:p>
    <w:p w14:paraId="4ABE74E5" w14:textId="77777777" w:rsidR="00E86461" w:rsidRDefault="00E86461" w:rsidP="00E86461">
      <w:pPr>
        <w:pStyle w:val="4"/>
        <w:spacing w:line="312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7B0A05">
        <w:rPr>
          <w:b w:val="0"/>
          <w:sz w:val="28"/>
          <w:szCs w:val="28"/>
        </w:rPr>
        <w:br/>
        <w:t xml:space="preserve">к </w:t>
      </w:r>
      <w:r>
        <w:rPr>
          <w:b w:val="0"/>
          <w:sz w:val="28"/>
          <w:szCs w:val="28"/>
        </w:rPr>
        <w:t>лабораторной</w:t>
      </w:r>
      <w:r w:rsidRPr="007B0A05">
        <w:rPr>
          <w:b w:val="0"/>
          <w:sz w:val="28"/>
          <w:szCs w:val="28"/>
        </w:rPr>
        <w:t xml:space="preserve"> работе по дисциплине</w:t>
      </w:r>
    </w:p>
    <w:p w14:paraId="07974931" w14:textId="77777777" w:rsidR="00E86461" w:rsidRPr="001C0683" w:rsidRDefault="00E86461" w:rsidP="00E86461">
      <w:pPr>
        <w:pStyle w:val="a5"/>
        <w:ind w:firstLine="0"/>
        <w:jc w:val="center"/>
        <w:rPr>
          <w:szCs w:val="28"/>
          <w:u w:val="single"/>
        </w:rPr>
      </w:pPr>
      <w:r w:rsidRPr="001C0683">
        <w:rPr>
          <w:u w:val="single"/>
        </w:rPr>
        <w:t>Объектно-ориентированное программирование</w:t>
      </w:r>
    </w:p>
    <w:p w14:paraId="067E3EB0" w14:textId="343796F1" w:rsidR="00E86461" w:rsidRDefault="00E86461" w:rsidP="005A19D6">
      <w:pPr>
        <w:jc w:val="center"/>
        <w:rPr>
          <w:sz w:val="28"/>
          <w:szCs w:val="28"/>
        </w:rPr>
      </w:pPr>
    </w:p>
    <w:p w14:paraId="53A66D72" w14:textId="77777777" w:rsidR="00E86461" w:rsidRDefault="00E86461" w:rsidP="005A19D6">
      <w:pPr>
        <w:jc w:val="center"/>
        <w:rPr>
          <w:sz w:val="28"/>
          <w:szCs w:val="28"/>
        </w:rPr>
      </w:pPr>
    </w:p>
    <w:p w14:paraId="32B3530A" w14:textId="77777777" w:rsidR="00E86461" w:rsidRPr="007B0A05" w:rsidRDefault="00E86461" w:rsidP="005A19D6">
      <w:pPr>
        <w:jc w:val="center"/>
        <w:rPr>
          <w:sz w:val="28"/>
          <w:szCs w:val="28"/>
        </w:rPr>
      </w:pPr>
    </w:p>
    <w:p w14:paraId="6699740B" w14:textId="2805C135" w:rsidR="00E86461" w:rsidRPr="001C0683" w:rsidRDefault="00E86461" w:rsidP="00E86461">
      <w:pPr>
        <w:pStyle w:val="a5"/>
        <w:ind w:firstLine="0"/>
        <w:jc w:val="center"/>
        <w:rPr>
          <w:u w:val="single"/>
        </w:rPr>
      </w:pPr>
      <w:r w:rsidRPr="001C0683">
        <w:rPr>
          <w:u w:val="single"/>
        </w:rPr>
        <w:t>Разработка консольного приложения</w:t>
      </w:r>
    </w:p>
    <w:p w14:paraId="728C5A2A" w14:textId="6376FB74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темы</w:t>
      </w:r>
    </w:p>
    <w:p w14:paraId="0D6BE317" w14:textId="77777777" w:rsidR="005A19D6" w:rsidRPr="007B0A05" w:rsidRDefault="005A19D6" w:rsidP="005A19D6">
      <w:pPr>
        <w:rPr>
          <w:sz w:val="28"/>
          <w:szCs w:val="28"/>
        </w:rPr>
      </w:pPr>
    </w:p>
    <w:p w14:paraId="7EF39722" w14:textId="77777777" w:rsidR="005A19D6" w:rsidRPr="007B0A05" w:rsidRDefault="005A19D6" w:rsidP="005A19D6">
      <w:pPr>
        <w:rPr>
          <w:sz w:val="28"/>
          <w:szCs w:val="28"/>
        </w:rPr>
      </w:pPr>
    </w:p>
    <w:p w14:paraId="3ACC0C0C" w14:textId="0B4B817E" w:rsidR="005A19D6" w:rsidRDefault="005A19D6" w:rsidP="005A19D6">
      <w:pPr>
        <w:jc w:val="center"/>
        <w:rPr>
          <w:sz w:val="28"/>
          <w:szCs w:val="28"/>
          <w:u w:val="single"/>
        </w:rPr>
      </w:pPr>
    </w:p>
    <w:p w14:paraId="6AB36356" w14:textId="77777777" w:rsidR="005A19D6" w:rsidRPr="007B0A05" w:rsidRDefault="005A19D6" w:rsidP="005A19D6">
      <w:pPr>
        <w:jc w:val="center"/>
        <w:rPr>
          <w:sz w:val="28"/>
          <w:szCs w:val="28"/>
        </w:rPr>
      </w:pPr>
    </w:p>
    <w:p w14:paraId="40F6F58A" w14:textId="77777777" w:rsidR="005A19D6" w:rsidRPr="007B0A05" w:rsidRDefault="005A19D6" w:rsidP="005A19D6">
      <w:pPr>
        <w:rPr>
          <w:sz w:val="28"/>
          <w:szCs w:val="28"/>
        </w:rPr>
      </w:pPr>
    </w:p>
    <w:p w14:paraId="5D367D0F" w14:textId="63E6044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B0A05">
        <w:rPr>
          <w:sz w:val="28"/>
          <w:szCs w:val="28"/>
        </w:rPr>
        <w:t xml:space="preserve">Выполнил студент группы   </w:t>
      </w:r>
      <w:proofErr w:type="spellStart"/>
      <w:r w:rsidRPr="007B0A05">
        <w:rPr>
          <w:sz w:val="28"/>
          <w:szCs w:val="28"/>
          <w:u w:val="single"/>
        </w:rPr>
        <w:t>И</w:t>
      </w:r>
      <w:r w:rsidR="00BE2323">
        <w:rPr>
          <w:sz w:val="28"/>
          <w:szCs w:val="28"/>
          <w:u w:val="single"/>
        </w:rPr>
        <w:t>СТб</w:t>
      </w:r>
      <w:proofErr w:type="spellEnd"/>
      <w:r w:rsidRPr="007B0A05">
        <w:rPr>
          <w:sz w:val="28"/>
          <w:szCs w:val="28"/>
          <w:u w:val="single"/>
        </w:rPr>
        <w:t xml:space="preserve"> 19–</w:t>
      </w:r>
      <w:r w:rsidR="00BE2323">
        <w:rPr>
          <w:sz w:val="28"/>
          <w:szCs w:val="28"/>
          <w:u w:val="single"/>
        </w:rPr>
        <w:t>2</w:t>
      </w:r>
      <w:r w:rsidRPr="007B0A05">
        <w:rPr>
          <w:sz w:val="28"/>
          <w:szCs w:val="28"/>
        </w:rPr>
        <w:tab/>
        <w:t xml:space="preserve"> </w:t>
      </w:r>
      <w:r w:rsidR="00BE2323">
        <w:rPr>
          <w:sz w:val="28"/>
          <w:szCs w:val="28"/>
          <w:u w:val="single"/>
        </w:rPr>
        <w:t xml:space="preserve">Первых А.А. </w:t>
      </w:r>
    </w:p>
    <w:p w14:paraId="0E687EB2" w14:textId="09C8EDF7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D55EAD">
        <w:rPr>
          <w:sz w:val="28"/>
          <w:szCs w:val="28"/>
          <w:vertAlign w:val="superscript"/>
        </w:rPr>
        <w:t>шифр</w:t>
      </w:r>
      <w:r w:rsidR="00D55EAD">
        <w:rPr>
          <w:sz w:val="28"/>
          <w:szCs w:val="28"/>
          <w:vertAlign w:val="superscript"/>
        </w:rPr>
        <w:t xml:space="preserve">                     </w:t>
      </w:r>
      <w:r w:rsidRPr="00D55EAD">
        <w:rPr>
          <w:sz w:val="28"/>
          <w:szCs w:val="28"/>
          <w:vertAlign w:val="superscript"/>
        </w:rPr>
        <w:tab/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59D128C3" w14:textId="7777777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</w:rPr>
      </w:pPr>
    </w:p>
    <w:p w14:paraId="4815A039" w14:textId="3732474B" w:rsidR="005A19D6" w:rsidRPr="007B0A05" w:rsidRDefault="005A19D6" w:rsidP="005A19D6">
      <w:pPr>
        <w:pStyle w:val="a5"/>
        <w:jc w:val="right"/>
        <w:rPr>
          <w:szCs w:val="28"/>
          <w:u w:val="single"/>
        </w:rPr>
      </w:pPr>
      <w:r w:rsidRPr="007B0A05">
        <w:rPr>
          <w:szCs w:val="28"/>
        </w:rPr>
        <w:tab/>
      </w:r>
      <w:r>
        <w:rPr>
          <w:szCs w:val="28"/>
        </w:rPr>
        <w:t>Проверила</w:t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  <w:t xml:space="preserve">                   </w:t>
      </w:r>
      <w:r w:rsidRPr="005A19D6">
        <w:rPr>
          <w:u w:val="single"/>
        </w:rPr>
        <w:t>Маланова Т.В.</w:t>
      </w:r>
    </w:p>
    <w:p w14:paraId="00B08D51" w14:textId="7C5DD0BB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  <w:t xml:space="preserve">                    </w:t>
      </w:r>
      <w:r w:rsidRPr="00D55EAD">
        <w:rPr>
          <w:sz w:val="28"/>
          <w:szCs w:val="28"/>
          <w:vertAlign w:val="superscript"/>
        </w:rPr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102A1167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38EA6001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1271E590" w14:textId="3019194B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 w:rsidRPr="007B0A05">
        <w:rPr>
          <w:sz w:val="28"/>
          <w:szCs w:val="28"/>
        </w:rPr>
        <w:tab/>
      </w:r>
      <w:r>
        <w:rPr>
          <w:sz w:val="28"/>
          <w:szCs w:val="28"/>
        </w:rPr>
        <w:tab/>
        <w:t>Содержание отчета 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0A05">
        <w:rPr>
          <w:sz w:val="28"/>
          <w:szCs w:val="28"/>
          <w:u w:val="single"/>
        </w:rPr>
        <w:tab/>
      </w:r>
      <w:r w:rsidR="005C6CEC">
        <w:rPr>
          <w:sz w:val="28"/>
          <w:szCs w:val="28"/>
          <w:u w:val="single"/>
        </w:rPr>
        <w:t>1</w:t>
      </w:r>
      <w:r w:rsidR="005C6CEC">
        <w:rPr>
          <w:sz w:val="28"/>
          <w:szCs w:val="28"/>
          <w:u w:val="single"/>
          <w:lang w:val="en-US"/>
        </w:rPr>
        <w:t>8</w:t>
      </w:r>
      <w:bookmarkStart w:id="1" w:name="_GoBack"/>
      <w:bookmarkEnd w:id="1"/>
      <w:r w:rsidRPr="007B0A05">
        <w:rPr>
          <w:sz w:val="28"/>
          <w:szCs w:val="28"/>
          <w:u w:val="single"/>
        </w:rPr>
        <w:tab/>
      </w:r>
      <w:r w:rsidRPr="005A19D6">
        <w:rPr>
          <w:sz w:val="28"/>
          <w:szCs w:val="28"/>
        </w:rPr>
        <w:t xml:space="preserve"> стр.</w:t>
      </w:r>
    </w:p>
    <w:p w14:paraId="3680835B" w14:textId="77777777" w:rsidR="005A19D6" w:rsidRPr="007B0A05" w:rsidRDefault="005A19D6" w:rsidP="005A19D6">
      <w:pPr>
        <w:rPr>
          <w:sz w:val="28"/>
          <w:szCs w:val="28"/>
        </w:rPr>
      </w:pPr>
    </w:p>
    <w:p w14:paraId="7B3BFCD1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475ED80F" w14:textId="1EE5C9F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7081A14E" w14:textId="38161D5B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4370F4D0" w14:textId="5F6CB7B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8D0AD63" w14:textId="28989A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0179D958" w14:textId="3A93BC44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50AA587E" w14:textId="3211AC4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B0AAC61" w14:textId="1383F2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07D5669" w14:textId="4368E3A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DD9E4BF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64AC9061" w14:textId="77777777" w:rsidR="005A19D6" w:rsidRPr="007B0A05" w:rsidRDefault="005A19D6" w:rsidP="005A19D6">
      <w:pPr>
        <w:rPr>
          <w:sz w:val="28"/>
          <w:szCs w:val="28"/>
        </w:rPr>
      </w:pPr>
    </w:p>
    <w:p w14:paraId="4B2BCD9A" w14:textId="03A1501D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  <w:r w:rsidRPr="007B0A05">
        <w:rPr>
          <w:sz w:val="28"/>
          <w:szCs w:val="28"/>
        </w:rPr>
        <w:t>Иркутск 2020</w:t>
      </w:r>
      <w:r w:rsidR="00F76EC0">
        <w:rPr>
          <w:sz w:val="28"/>
          <w:szCs w:val="28"/>
        </w:rPr>
        <w:t xml:space="preserve"> </w:t>
      </w:r>
      <w:r w:rsidRPr="007B0A05">
        <w:rPr>
          <w:sz w:val="28"/>
          <w:szCs w:val="28"/>
        </w:rPr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1677765"/>
        <w:docPartObj>
          <w:docPartGallery w:val="Table of Contents"/>
          <w:docPartUnique/>
        </w:docPartObj>
      </w:sdtPr>
      <w:sdtEndPr/>
      <w:sdtContent>
        <w:p w14:paraId="184C81D8" w14:textId="77777777" w:rsidR="00A95DF5" w:rsidRPr="00214F9A" w:rsidRDefault="00A95DF5" w:rsidP="00A95DF5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214F9A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6F247BD" w14:textId="46473EB1" w:rsidR="0027732B" w:rsidRDefault="00A95DF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60711">
            <w:rPr>
              <w:sz w:val="28"/>
              <w:szCs w:val="28"/>
            </w:rPr>
            <w:fldChar w:fldCharType="begin"/>
          </w:r>
          <w:r w:rsidRPr="00760711">
            <w:rPr>
              <w:sz w:val="28"/>
              <w:szCs w:val="28"/>
            </w:rPr>
            <w:instrText xml:space="preserve"> TOC \o "1-3" \h \z \u </w:instrText>
          </w:r>
          <w:r w:rsidRPr="00760711">
            <w:rPr>
              <w:sz w:val="28"/>
              <w:szCs w:val="28"/>
            </w:rPr>
            <w:fldChar w:fldCharType="separate"/>
          </w:r>
          <w:hyperlink w:anchor="_Toc50909205" w:history="1">
            <w:r w:rsidR="0027732B" w:rsidRPr="009C4112">
              <w:rPr>
                <w:rStyle w:val="a8"/>
                <w:noProof/>
              </w:rPr>
              <w:t>1 Постановка задачи</w:t>
            </w:r>
            <w:r w:rsidR="0027732B">
              <w:rPr>
                <w:noProof/>
                <w:webHidden/>
              </w:rPr>
              <w:tab/>
            </w:r>
            <w:r w:rsidR="0027732B">
              <w:rPr>
                <w:noProof/>
                <w:webHidden/>
              </w:rPr>
              <w:fldChar w:fldCharType="begin"/>
            </w:r>
            <w:r w:rsidR="0027732B">
              <w:rPr>
                <w:noProof/>
                <w:webHidden/>
              </w:rPr>
              <w:instrText xml:space="preserve"> PAGEREF _Toc50909205 \h </w:instrText>
            </w:r>
            <w:r w:rsidR="0027732B">
              <w:rPr>
                <w:noProof/>
                <w:webHidden/>
              </w:rPr>
            </w:r>
            <w:r w:rsidR="0027732B">
              <w:rPr>
                <w:noProof/>
                <w:webHidden/>
              </w:rPr>
              <w:fldChar w:fldCharType="separate"/>
            </w:r>
            <w:r w:rsidR="0027732B">
              <w:rPr>
                <w:noProof/>
                <w:webHidden/>
              </w:rPr>
              <w:t>3</w:t>
            </w:r>
            <w:r w:rsidR="0027732B">
              <w:rPr>
                <w:noProof/>
                <w:webHidden/>
              </w:rPr>
              <w:fldChar w:fldCharType="end"/>
            </w:r>
          </w:hyperlink>
        </w:p>
        <w:p w14:paraId="17B6DD5A" w14:textId="5349D23C" w:rsidR="0027732B" w:rsidRDefault="00D242F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09206" w:history="1">
            <w:r w:rsidR="0027732B" w:rsidRPr="009C4112">
              <w:rPr>
                <w:rStyle w:val="a8"/>
                <w:noProof/>
                <w:shd w:val="clear" w:color="auto" w:fill="FFFFFF"/>
              </w:rPr>
              <w:t>2 Таблица спецификаций</w:t>
            </w:r>
            <w:r w:rsidR="0027732B">
              <w:rPr>
                <w:noProof/>
                <w:webHidden/>
              </w:rPr>
              <w:tab/>
            </w:r>
            <w:r w:rsidR="0027732B">
              <w:rPr>
                <w:noProof/>
                <w:webHidden/>
              </w:rPr>
              <w:fldChar w:fldCharType="begin"/>
            </w:r>
            <w:r w:rsidR="0027732B">
              <w:rPr>
                <w:noProof/>
                <w:webHidden/>
              </w:rPr>
              <w:instrText xml:space="preserve"> PAGEREF _Toc50909206 \h </w:instrText>
            </w:r>
            <w:r w:rsidR="0027732B">
              <w:rPr>
                <w:noProof/>
                <w:webHidden/>
              </w:rPr>
            </w:r>
            <w:r w:rsidR="0027732B">
              <w:rPr>
                <w:noProof/>
                <w:webHidden/>
              </w:rPr>
              <w:fldChar w:fldCharType="separate"/>
            </w:r>
            <w:r w:rsidR="0027732B">
              <w:rPr>
                <w:noProof/>
                <w:webHidden/>
              </w:rPr>
              <w:t>4</w:t>
            </w:r>
            <w:r w:rsidR="0027732B">
              <w:rPr>
                <w:noProof/>
                <w:webHidden/>
              </w:rPr>
              <w:fldChar w:fldCharType="end"/>
            </w:r>
          </w:hyperlink>
        </w:p>
        <w:p w14:paraId="5D56884E" w14:textId="3AF2A847" w:rsidR="0027732B" w:rsidRDefault="00D242F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09207" w:history="1">
            <w:r w:rsidR="0027732B" w:rsidRPr="009C4112">
              <w:rPr>
                <w:rStyle w:val="a8"/>
                <w:noProof/>
              </w:rPr>
              <w:t>3 Блок-схема алгоритмов решения задач</w:t>
            </w:r>
            <w:r w:rsidR="0027732B">
              <w:rPr>
                <w:noProof/>
                <w:webHidden/>
              </w:rPr>
              <w:tab/>
            </w:r>
            <w:r w:rsidR="0027732B">
              <w:rPr>
                <w:noProof/>
                <w:webHidden/>
              </w:rPr>
              <w:fldChar w:fldCharType="begin"/>
            </w:r>
            <w:r w:rsidR="0027732B">
              <w:rPr>
                <w:noProof/>
                <w:webHidden/>
              </w:rPr>
              <w:instrText xml:space="preserve"> PAGEREF _Toc50909207 \h </w:instrText>
            </w:r>
            <w:r w:rsidR="0027732B">
              <w:rPr>
                <w:noProof/>
                <w:webHidden/>
              </w:rPr>
            </w:r>
            <w:r w:rsidR="0027732B">
              <w:rPr>
                <w:noProof/>
                <w:webHidden/>
              </w:rPr>
              <w:fldChar w:fldCharType="separate"/>
            </w:r>
            <w:r w:rsidR="0027732B">
              <w:rPr>
                <w:noProof/>
                <w:webHidden/>
              </w:rPr>
              <w:t>5</w:t>
            </w:r>
            <w:r w:rsidR="0027732B">
              <w:rPr>
                <w:noProof/>
                <w:webHidden/>
              </w:rPr>
              <w:fldChar w:fldCharType="end"/>
            </w:r>
          </w:hyperlink>
        </w:p>
        <w:p w14:paraId="5BB80488" w14:textId="15BCB71B" w:rsidR="0027732B" w:rsidRDefault="00D242F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09208" w:history="1">
            <w:r w:rsidR="0027732B" w:rsidRPr="009C4112">
              <w:rPr>
                <w:rStyle w:val="a8"/>
                <w:noProof/>
                <w:shd w:val="clear" w:color="auto" w:fill="FFFFFF"/>
              </w:rPr>
              <w:t>4 Разработка тестов</w:t>
            </w:r>
            <w:r w:rsidR="0027732B">
              <w:rPr>
                <w:noProof/>
                <w:webHidden/>
              </w:rPr>
              <w:tab/>
            </w:r>
            <w:r w:rsidR="0027732B">
              <w:rPr>
                <w:noProof/>
                <w:webHidden/>
              </w:rPr>
              <w:fldChar w:fldCharType="begin"/>
            </w:r>
            <w:r w:rsidR="0027732B">
              <w:rPr>
                <w:noProof/>
                <w:webHidden/>
              </w:rPr>
              <w:instrText xml:space="preserve"> PAGEREF _Toc50909208 \h </w:instrText>
            </w:r>
            <w:r w:rsidR="0027732B">
              <w:rPr>
                <w:noProof/>
                <w:webHidden/>
              </w:rPr>
            </w:r>
            <w:r w:rsidR="0027732B">
              <w:rPr>
                <w:noProof/>
                <w:webHidden/>
              </w:rPr>
              <w:fldChar w:fldCharType="separate"/>
            </w:r>
            <w:r w:rsidR="0027732B">
              <w:rPr>
                <w:noProof/>
                <w:webHidden/>
              </w:rPr>
              <w:t>11</w:t>
            </w:r>
            <w:r w:rsidR="0027732B">
              <w:rPr>
                <w:noProof/>
                <w:webHidden/>
              </w:rPr>
              <w:fldChar w:fldCharType="end"/>
            </w:r>
          </w:hyperlink>
        </w:p>
        <w:p w14:paraId="3D92BA56" w14:textId="2496F645" w:rsidR="0027732B" w:rsidRDefault="00D242F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09209" w:history="1">
            <w:r w:rsidR="0027732B" w:rsidRPr="009C4112">
              <w:rPr>
                <w:rStyle w:val="a8"/>
                <w:noProof/>
              </w:rPr>
              <w:t>5 Результаты тестирования</w:t>
            </w:r>
            <w:r w:rsidR="0027732B">
              <w:rPr>
                <w:noProof/>
                <w:webHidden/>
              </w:rPr>
              <w:tab/>
            </w:r>
            <w:r w:rsidR="0027732B">
              <w:rPr>
                <w:noProof/>
                <w:webHidden/>
              </w:rPr>
              <w:fldChar w:fldCharType="begin"/>
            </w:r>
            <w:r w:rsidR="0027732B">
              <w:rPr>
                <w:noProof/>
                <w:webHidden/>
              </w:rPr>
              <w:instrText xml:space="preserve"> PAGEREF _Toc50909209 \h </w:instrText>
            </w:r>
            <w:r w:rsidR="0027732B">
              <w:rPr>
                <w:noProof/>
                <w:webHidden/>
              </w:rPr>
            </w:r>
            <w:r w:rsidR="0027732B">
              <w:rPr>
                <w:noProof/>
                <w:webHidden/>
              </w:rPr>
              <w:fldChar w:fldCharType="separate"/>
            </w:r>
            <w:r w:rsidR="0027732B">
              <w:rPr>
                <w:noProof/>
                <w:webHidden/>
              </w:rPr>
              <w:t>12</w:t>
            </w:r>
            <w:r w:rsidR="0027732B">
              <w:rPr>
                <w:noProof/>
                <w:webHidden/>
              </w:rPr>
              <w:fldChar w:fldCharType="end"/>
            </w:r>
          </w:hyperlink>
        </w:p>
        <w:p w14:paraId="4103426B" w14:textId="6C5CE030" w:rsidR="0027732B" w:rsidRDefault="00D242F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09210" w:history="1">
            <w:r w:rsidR="0027732B" w:rsidRPr="009C4112">
              <w:rPr>
                <w:rStyle w:val="a8"/>
                <w:noProof/>
              </w:rPr>
              <w:t>6 Листинг исходного кода</w:t>
            </w:r>
            <w:r w:rsidR="0027732B">
              <w:rPr>
                <w:noProof/>
                <w:webHidden/>
              </w:rPr>
              <w:tab/>
            </w:r>
            <w:r w:rsidR="0027732B">
              <w:rPr>
                <w:noProof/>
                <w:webHidden/>
              </w:rPr>
              <w:fldChar w:fldCharType="begin"/>
            </w:r>
            <w:r w:rsidR="0027732B">
              <w:rPr>
                <w:noProof/>
                <w:webHidden/>
              </w:rPr>
              <w:instrText xml:space="preserve"> PAGEREF _Toc50909210 \h </w:instrText>
            </w:r>
            <w:r w:rsidR="0027732B">
              <w:rPr>
                <w:noProof/>
                <w:webHidden/>
              </w:rPr>
            </w:r>
            <w:r w:rsidR="0027732B">
              <w:rPr>
                <w:noProof/>
                <w:webHidden/>
              </w:rPr>
              <w:fldChar w:fldCharType="separate"/>
            </w:r>
            <w:r w:rsidR="0027732B">
              <w:rPr>
                <w:noProof/>
                <w:webHidden/>
              </w:rPr>
              <w:t>15</w:t>
            </w:r>
            <w:r w:rsidR="0027732B">
              <w:rPr>
                <w:noProof/>
                <w:webHidden/>
              </w:rPr>
              <w:fldChar w:fldCharType="end"/>
            </w:r>
          </w:hyperlink>
        </w:p>
        <w:p w14:paraId="3517E028" w14:textId="171F3799" w:rsidR="0027732B" w:rsidRDefault="00D242F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09211" w:history="1">
            <w:r w:rsidR="0027732B" w:rsidRPr="009C4112">
              <w:rPr>
                <w:rStyle w:val="a8"/>
                <w:noProof/>
              </w:rPr>
              <w:t>6.1 Задача 1</w:t>
            </w:r>
            <w:r w:rsidR="0027732B">
              <w:rPr>
                <w:noProof/>
                <w:webHidden/>
              </w:rPr>
              <w:tab/>
            </w:r>
            <w:r w:rsidR="0027732B">
              <w:rPr>
                <w:noProof/>
                <w:webHidden/>
              </w:rPr>
              <w:fldChar w:fldCharType="begin"/>
            </w:r>
            <w:r w:rsidR="0027732B">
              <w:rPr>
                <w:noProof/>
                <w:webHidden/>
              </w:rPr>
              <w:instrText xml:space="preserve"> PAGEREF _Toc50909211 \h </w:instrText>
            </w:r>
            <w:r w:rsidR="0027732B">
              <w:rPr>
                <w:noProof/>
                <w:webHidden/>
              </w:rPr>
            </w:r>
            <w:r w:rsidR="0027732B">
              <w:rPr>
                <w:noProof/>
                <w:webHidden/>
              </w:rPr>
              <w:fldChar w:fldCharType="separate"/>
            </w:r>
            <w:r w:rsidR="0027732B">
              <w:rPr>
                <w:noProof/>
                <w:webHidden/>
              </w:rPr>
              <w:t>15</w:t>
            </w:r>
            <w:r w:rsidR="0027732B">
              <w:rPr>
                <w:noProof/>
                <w:webHidden/>
              </w:rPr>
              <w:fldChar w:fldCharType="end"/>
            </w:r>
          </w:hyperlink>
        </w:p>
        <w:p w14:paraId="6FFF3DD6" w14:textId="69BAB147" w:rsidR="0027732B" w:rsidRDefault="00D242F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09212" w:history="1">
            <w:r w:rsidR="0027732B" w:rsidRPr="009C4112">
              <w:rPr>
                <w:rStyle w:val="a8"/>
                <w:noProof/>
              </w:rPr>
              <w:t>6.2 Задача 2</w:t>
            </w:r>
            <w:r w:rsidR="0027732B">
              <w:rPr>
                <w:noProof/>
                <w:webHidden/>
              </w:rPr>
              <w:tab/>
            </w:r>
            <w:r w:rsidR="0027732B">
              <w:rPr>
                <w:noProof/>
                <w:webHidden/>
              </w:rPr>
              <w:fldChar w:fldCharType="begin"/>
            </w:r>
            <w:r w:rsidR="0027732B">
              <w:rPr>
                <w:noProof/>
                <w:webHidden/>
              </w:rPr>
              <w:instrText xml:space="preserve"> PAGEREF _Toc50909212 \h </w:instrText>
            </w:r>
            <w:r w:rsidR="0027732B">
              <w:rPr>
                <w:noProof/>
                <w:webHidden/>
              </w:rPr>
            </w:r>
            <w:r w:rsidR="0027732B">
              <w:rPr>
                <w:noProof/>
                <w:webHidden/>
              </w:rPr>
              <w:fldChar w:fldCharType="separate"/>
            </w:r>
            <w:r w:rsidR="0027732B">
              <w:rPr>
                <w:noProof/>
                <w:webHidden/>
              </w:rPr>
              <w:t>16</w:t>
            </w:r>
            <w:r w:rsidR="0027732B">
              <w:rPr>
                <w:noProof/>
                <w:webHidden/>
              </w:rPr>
              <w:fldChar w:fldCharType="end"/>
            </w:r>
          </w:hyperlink>
        </w:p>
        <w:p w14:paraId="2DF43CBF" w14:textId="35171193" w:rsidR="0027732B" w:rsidRDefault="00D242F9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09213" w:history="1">
            <w:r w:rsidR="0027732B" w:rsidRPr="009C4112">
              <w:rPr>
                <w:rStyle w:val="a8"/>
                <w:noProof/>
              </w:rPr>
              <w:t>6.3 Задача 3</w:t>
            </w:r>
            <w:r w:rsidR="0027732B">
              <w:rPr>
                <w:noProof/>
                <w:webHidden/>
              </w:rPr>
              <w:tab/>
            </w:r>
            <w:r w:rsidR="0027732B">
              <w:rPr>
                <w:noProof/>
                <w:webHidden/>
              </w:rPr>
              <w:fldChar w:fldCharType="begin"/>
            </w:r>
            <w:r w:rsidR="0027732B">
              <w:rPr>
                <w:noProof/>
                <w:webHidden/>
              </w:rPr>
              <w:instrText xml:space="preserve"> PAGEREF _Toc50909213 \h </w:instrText>
            </w:r>
            <w:r w:rsidR="0027732B">
              <w:rPr>
                <w:noProof/>
                <w:webHidden/>
              </w:rPr>
            </w:r>
            <w:r w:rsidR="0027732B">
              <w:rPr>
                <w:noProof/>
                <w:webHidden/>
              </w:rPr>
              <w:fldChar w:fldCharType="separate"/>
            </w:r>
            <w:r w:rsidR="0027732B">
              <w:rPr>
                <w:noProof/>
                <w:webHidden/>
              </w:rPr>
              <w:t>16</w:t>
            </w:r>
            <w:r w:rsidR="0027732B">
              <w:rPr>
                <w:noProof/>
                <w:webHidden/>
              </w:rPr>
              <w:fldChar w:fldCharType="end"/>
            </w:r>
          </w:hyperlink>
        </w:p>
        <w:p w14:paraId="0DCB248F" w14:textId="494BAC39" w:rsidR="0027732B" w:rsidRDefault="00D242F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09214" w:history="1">
            <w:r w:rsidR="0027732B" w:rsidRPr="009C4112">
              <w:rPr>
                <w:rStyle w:val="a8"/>
                <w:noProof/>
              </w:rPr>
              <w:t>Заключение</w:t>
            </w:r>
            <w:r w:rsidR="0027732B">
              <w:rPr>
                <w:noProof/>
                <w:webHidden/>
              </w:rPr>
              <w:tab/>
            </w:r>
            <w:r w:rsidR="0027732B">
              <w:rPr>
                <w:noProof/>
                <w:webHidden/>
              </w:rPr>
              <w:fldChar w:fldCharType="begin"/>
            </w:r>
            <w:r w:rsidR="0027732B">
              <w:rPr>
                <w:noProof/>
                <w:webHidden/>
              </w:rPr>
              <w:instrText xml:space="preserve"> PAGEREF _Toc50909214 \h </w:instrText>
            </w:r>
            <w:r w:rsidR="0027732B">
              <w:rPr>
                <w:noProof/>
                <w:webHidden/>
              </w:rPr>
            </w:r>
            <w:r w:rsidR="0027732B">
              <w:rPr>
                <w:noProof/>
                <w:webHidden/>
              </w:rPr>
              <w:fldChar w:fldCharType="separate"/>
            </w:r>
            <w:r w:rsidR="0027732B">
              <w:rPr>
                <w:noProof/>
                <w:webHidden/>
              </w:rPr>
              <w:t>18</w:t>
            </w:r>
            <w:r w:rsidR="0027732B">
              <w:rPr>
                <w:noProof/>
                <w:webHidden/>
              </w:rPr>
              <w:fldChar w:fldCharType="end"/>
            </w:r>
          </w:hyperlink>
        </w:p>
        <w:p w14:paraId="45464C21" w14:textId="398A3283" w:rsidR="0027732B" w:rsidRDefault="00D242F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09215" w:history="1">
            <w:r w:rsidR="0027732B" w:rsidRPr="009C4112">
              <w:rPr>
                <w:rStyle w:val="a8"/>
                <w:noProof/>
              </w:rPr>
              <w:t>Список литературы</w:t>
            </w:r>
            <w:r w:rsidR="0027732B">
              <w:rPr>
                <w:noProof/>
                <w:webHidden/>
              </w:rPr>
              <w:tab/>
            </w:r>
            <w:r w:rsidR="0027732B">
              <w:rPr>
                <w:noProof/>
                <w:webHidden/>
              </w:rPr>
              <w:fldChar w:fldCharType="begin"/>
            </w:r>
            <w:r w:rsidR="0027732B">
              <w:rPr>
                <w:noProof/>
                <w:webHidden/>
              </w:rPr>
              <w:instrText xml:space="preserve"> PAGEREF _Toc50909215 \h </w:instrText>
            </w:r>
            <w:r w:rsidR="0027732B">
              <w:rPr>
                <w:noProof/>
                <w:webHidden/>
              </w:rPr>
            </w:r>
            <w:r w:rsidR="0027732B">
              <w:rPr>
                <w:noProof/>
                <w:webHidden/>
              </w:rPr>
              <w:fldChar w:fldCharType="separate"/>
            </w:r>
            <w:r w:rsidR="0027732B">
              <w:rPr>
                <w:noProof/>
                <w:webHidden/>
              </w:rPr>
              <w:t>19</w:t>
            </w:r>
            <w:r w:rsidR="0027732B">
              <w:rPr>
                <w:noProof/>
                <w:webHidden/>
              </w:rPr>
              <w:fldChar w:fldCharType="end"/>
            </w:r>
          </w:hyperlink>
        </w:p>
        <w:p w14:paraId="7F41FAE6" w14:textId="34E36116" w:rsidR="00A95DF5" w:rsidRDefault="00A95DF5" w:rsidP="00A95DF5">
          <w:r w:rsidRPr="00760711">
            <w:rPr>
              <w:sz w:val="28"/>
              <w:szCs w:val="28"/>
            </w:rPr>
            <w:fldChar w:fldCharType="end"/>
          </w:r>
        </w:p>
      </w:sdtContent>
    </w:sdt>
    <w:p w14:paraId="503B9D69" w14:textId="262E87D0" w:rsidR="00E86461" w:rsidRDefault="00E86461" w:rsidP="00A170D5">
      <w:pPr>
        <w:pStyle w:val="a5"/>
      </w:pPr>
    </w:p>
    <w:p w14:paraId="621CF859" w14:textId="77777777" w:rsidR="00E86461" w:rsidRDefault="00E86461" w:rsidP="003B5A66">
      <w:pPr>
        <w:spacing w:after="200" w:line="276" w:lineRule="auto"/>
        <w:jc w:val="both"/>
        <w:rPr>
          <w:rFonts w:eastAsiaTheme="minorHAnsi" w:cstheme="minorBidi"/>
          <w:color w:val="000000" w:themeColor="text1"/>
          <w:sz w:val="28"/>
          <w:szCs w:val="22"/>
        </w:rPr>
      </w:pPr>
      <w:r>
        <w:br w:type="page"/>
      </w:r>
    </w:p>
    <w:p w14:paraId="3E88EE66" w14:textId="38E93FD2" w:rsidR="00ED6340" w:rsidRDefault="00E86461" w:rsidP="00E86461">
      <w:pPr>
        <w:pStyle w:val="11"/>
      </w:pPr>
      <w:bookmarkStart w:id="2" w:name="_Toc50909205"/>
      <w:r>
        <w:lastRenderedPageBreak/>
        <w:t>1 Постановка задачи</w:t>
      </w:r>
      <w:bookmarkEnd w:id="2"/>
    </w:p>
    <w:p w14:paraId="7D264493" w14:textId="53777110" w:rsidR="00E86461" w:rsidRDefault="00E86461" w:rsidP="00E86461">
      <w:pPr>
        <w:pStyle w:val="a5"/>
      </w:pPr>
      <w:r>
        <w:t xml:space="preserve">Разработать консольное приложение на языке </w:t>
      </w:r>
      <w:proofErr w:type="spellStart"/>
      <w:r>
        <w:t>java</w:t>
      </w:r>
      <w:proofErr w:type="spellEnd"/>
      <w:r>
        <w:t>, реализующее решение задачи в соответствии с индивидуальным заданием. Исходные данные для задачи вводятся как параметры при запуске программы из командной строки, либо – как значения, инициализирующие переменные. Вывод результатов осуществляется в консоль.</w:t>
      </w:r>
    </w:p>
    <w:p w14:paraId="1F069FF2" w14:textId="4C6B15F7" w:rsidR="00E86461" w:rsidRDefault="00E86461" w:rsidP="00E86461">
      <w:pPr>
        <w:pStyle w:val="a5"/>
      </w:pPr>
      <w:r>
        <w:t xml:space="preserve">Вариант </w:t>
      </w:r>
      <w:r w:rsidR="006C6848">
        <w:t>18.</w:t>
      </w:r>
    </w:p>
    <w:p w14:paraId="5D69F7CB" w14:textId="77777777" w:rsidR="006C6848" w:rsidRDefault="006C6848" w:rsidP="006C6848">
      <w:pPr>
        <w:pStyle w:val="a5"/>
      </w:pPr>
      <w:r>
        <w:t>a. Сгенерируйте числовой ряд длиной 30 элементов, представляющий</w:t>
      </w:r>
    </w:p>
    <w:p w14:paraId="45540D53" w14:textId="77777777" w:rsidR="006C6848" w:rsidRDefault="006C6848" w:rsidP="006C6848">
      <w:pPr>
        <w:pStyle w:val="a5"/>
        <w:ind w:firstLine="0"/>
      </w:pPr>
      <w:r>
        <w:t>квадраты чисел натурального ряда. Сформируйте из полученных</w:t>
      </w:r>
    </w:p>
    <w:p w14:paraId="448FF62E" w14:textId="77777777" w:rsidR="006C6848" w:rsidRDefault="006C6848" w:rsidP="006C6848">
      <w:pPr>
        <w:pStyle w:val="a5"/>
        <w:ind w:firstLine="0"/>
      </w:pPr>
      <w:r>
        <w:t>значений два массива: один с четными значениями, другой с нечетными.</w:t>
      </w:r>
    </w:p>
    <w:p w14:paraId="61E4120F" w14:textId="77777777" w:rsidR="006C6848" w:rsidRDefault="006C6848" w:rsidP="006C6848">
      <w:pPr>
        <w:pStyle w:val="a5"/>
        <w:ind w:firstLine="708"/>
      </w:pPr>
      <w:r>
        <w:t>b. Подсчитайте, какие символы наиболее часто встречаются в предложении.</w:t>
      </w:r>
    </w:p>
    <w:p w14:paraId="67422385" w14:textId="0595B101" w:rsidR="00E86461" w:rsidRDefault="006C6848" w:rsidP="006C6848">
      <w:pPr>
        <w:pStyle w:val="a5"/>
        <w:ind w:firstLine="708"/>
      </w:pPr>
      <w:r>
        <w:t>c. Выберите из множества числа, удовлетворяющие условию, введенному в виде строке при запуске программы (“&gt;0” или “&lt;10”).</w:t>
      </w:r>
      <w:r>
        <w:cr/>
      </w:r>
    </w:p>
    <w:p w14:paraId="645C3439" w14:textId="77777777" w:rsidR="00E86461" w:rsidRDefault="00E86461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4CD22EA3" w14:textId="77777777" w:rsidR="00E86461" w:rsidRDefault="00E86461" w:rsidP="00E86461">
      <w:pPr>
        <w:pStyle w:val="11"/>
        <w:rPr>
          <w:shd w:val="clear" w:color="auto" w:fill="FFFFFF"/>
        </w:rPr>
      </w:pPr>
      <w:bookmarkStart w:id="3" w:name="_Toc50909206"/>
      <w:r w:rsidRPr="00185478">
        <w:rPr>
          <w:shd w:val="clear" w:color="auto" w:fill="FFFFFF"/>
        </w:rPr>
        <w:lastRenderedPageBreak/>
        <w:t>2 Таблица спецификаций</w:t>
      </w:r>
      <w:bookmarkEnd w:id="3"/>
    </w:p>
    <w:p w14:paraId="2DAB530B" w14:textId="77777777" w:rsidR="00E86461" w:rsidRDefault="00E86461" w:rsidP="00E86461">
      <w:pPr>
        <w:pStyle w:val="ae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Таблица 1 – Таблица спецификаций</w:t>
      </w:r>
    </w:p>
    <w:tbl>
      <w:tblPr>
        <w:tblW w:w="9571" w:type="dxa"/>
        <w:tblLook w:val="0000" w:firstRow="0" w:lastRow="0" w:firstColumn="0" w:lastColumn="0" w:noHBand="0" w:noVBand="0"/>
      </w:tblPr>
      <w:tblGrid>
        <w:gridCol w:w="846"/>
        <w:gridCol w:w="1276"/>
        <w:gridCol w:w="4647"/>
        <w:gridCol w:w="976"/>
        <w:gridCol w:w="1826"/>
      </w:tblGrid>
      <w:tr w:rsidR="00E86461" w14:paraId="1A392343" w14:textId="77777777" w:rsidTr="006C68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D9382" w14:textId="77777777" w:rsidR="00E86461" w:rsidRDefault="00E86461" w:rsidP="003B5A66">
            <w:pPr>
              <w:jc w:val="center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092C7" w14:textId="77777777" w:rsidR="00E86461" w:rsidRDefault="00E86461" w:rsidP="003B5A66">
            <w:pPr>
              <w:jc w:val="center"/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BD11B" w14:textId="77777777" w:rsidR="00E86461" w:rsidRDefault="00E86461" w:rsidP="003B5A66">
            <w:pPr>
              <w:jc w:val="center"/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1D977" w14:textId="77777777" w:rsidR="00E86461" w:rsidRDefault="00E86461" w:rsidP="003B5A66">
            <w:pPr>
              <w:jc w:val="center"/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09035" w14:textId="77777777" w:rsidR="00E86461" w:rsidRDefault="00E86461" w:rsidP="003B5A66">
            <w:pPr>
              <w:jc w:val="center"/>
            </w:pPr>
            <w:r>
              <w:rPr>
                <w:b/>
                <w:sz w:val="28"/>
                <w:szCs w:val="28"/>
              </w:rPr>
              <w:t>ОДЗ</w:t>
            </w:r>
          </w:p>
        </w:tc>
      </w:tr>
      <w:tr w:rsidR="00E86461" w14:paraId="388EA0CD" w14:textId="77777777" w:rsidTr="003B5A66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A8B4C" w14:textId="20BE6C1F" w:rsidR="00E86461" w:rsidRPr="00DF4BA4" w:rsidRDefault="00DF4BA4" w:rsidP="003B5A66">
            <w:pPr>
              <w:jc w:val="center"/>
            </w:pPr>
            <w:r>
              <w:rPr>
                <w:b/>
                <w:sz w:val="28"/>
                <w:szCs w:val="28"/>
              </w:rPr>
              <w:t>Зада</w:t>
            </w:r>
            <w:r w:rsidR="0001691F">
              <w:rPr>
                <w:b/>
                <w:sz w:val="28"/>
                <w:szCs w:val="28"/>
              </w:rPr>
              <w:t>ча</w:t>
            </w:r>
            <w:r>
              <w:rPr>
                <w:b/>
                <w:sz w:val="28"/>
                <w:szCs w:val="28"/>
              </w:rPr>
              <w:t xml:space="preserve"> 1</w:t>
            </w:r>
          </w:p>
        </w:tc>
      </w:tr>
      <w:tr w:rsidR="00DF4BA4" w14:paraId="4DB6E67B" w14:textId="77777777" w:rsidTr="006C68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BA92B" w14:textId="77777777" w:rsidR="00DF4BA4" w:rsidRDefault="00DF4BA4" w:rsidP="00DF4BA4">
            <w: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5C884" w14:textId="23CF0568" w:rsidR="00DF4BA4" w:rsidRPr="006C6848" w:rsidRDefault="006C6848" w:rsidP="00DF4BA4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A2706" w14:textId="10A72251" w:rsidR="00DF4BA4" w:rsidRDefault="00DF4BA4" w:rsidP="006C6848">
            <w:r>
              <w:t>Входные данные —одномерн</w:t>
            </w:r>
            <w:r w:rsidR="006C6848">
              <w:t>ый</w:t>
            </w:r>
            <w:r>
              <w:t xml:space="preserve"> массива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7FE6D" w14:textId="3BE8860F" w:rsidR="00DF4BA4" w:rsidRPr="00284A0E" w:rsidRDefault="00DF4BA4" w:rsidP="00DF4BA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86EFD" w14:textId="5AA6E09E" w:rsidR="00DF4BA4" w:rsidRPr="00284A0E" w:rsidRDefault="00DF4BA4" w:rsidP="00DF4BA4">
            <w:r>
              <w:rPr>
                <w:color w:val="000000"/>
                <w:shd w:val="clear" w:color="auto" w:fill="FFFFFF"/>
                <w:lang w:val="en-US"/>
              </w:rPr>
              <w:t>[</w:t>
            </w:r>
            <w:r>
              <w:rPr>
                <w:color w:val="000000"/>
                <w:shd w:val="clear" w:color="auto" w:fill="FFFFFF"/>
              </w:rPr>
              <w:t>-2147483648 ... 2147483647</w:t>
            </w:r>
            <w:r>
              <w:rPr>
                <w:color w:val="000000"/>
                <w:shd w:val="clear" w:color="auto" w:fill="FFFFFF"/>
                <w:lang w:val="en-US"/>
              </w:rPr>
              <w:t>]</w:t>
            </w:r>
          </w:p>
        </w:tc>
      </w:tr>
      <w:tr w:rsidR="00E86461" w14:paraId="659B3927" w14:textId="77777777" w:rsidTr="006C68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F6B8E" w14:textId="7926A1AD" w:rsidR="00E86461" w:rsidRPr="00DF4BA4" w:rsidRDefault="00DF4BA4" w:rsidP="003B5A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DF902" w14:textId="131B2035" w:rsidR="00E86461" w:rsidRPr="006C6848" w:rsidRDefault="006C6848" w:rsidP="003B5A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masEven</w:t>
            </w:r>
            <w:proofErr w:type="spellEnd"/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9413" w14:textId="2B6CE15F" w:rsidR="00E86461" w:rsidRDefault="00E86461" w:rsidP="006C6848">
            <w:r>
              <w:t>Выходные данные —</w:t>
            </w:r>
            <w:r w:rsidR="00DF4BA4" w:rsidRPr="00DF4BA4">
              <w:t xml:space="preserve"> </w:t>
            </w:r>
            <w:r w:rsidR="006C6848">
              <w:t>массив с четными значениями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B6848" w14:textId="1373EA15" w:rsidR="00E86461" w:rsidRPr="00284A0E" w:rsidRDefault="00DF4BA4" w:rsidP="006C6848">
            <w:pPr>
              <w:tabs>
                <w:tab w:val="left" w:pos="705"/>
              </w:tabs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6C6848">
              <w:rPr>
                <w:lang w:val="en-US"/>
              </w:rPr>
              <w:tab/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C61A8" w14:textId="4CD81888" w:rsidR="00E86461" w:rsidRDefault="00DF4BA4" w:rsidP="003B5A66">
            <w:r>
              <w:rPr>
                <w:color w:val="000000"/>
                <w:shd w:val="clear" w:color="auto" w:fill="FFFFFF"/>
                <w:lang w:val="en-US"/>
              </w:rPr>
              <w:t>[</w:t>
            </w:r>
            <w:r>
              <w:rPr>
                <w:color w:val="000000"/>
                <w:shd w:val="clear" w:color="auto" w:fill="FFFFFF"/>
              </w:rPr>
              <w:t>-2147483648 ... 2147483647</w:t>
            </w:r>
            <w:r>
              <w:rPr>
                <w:color w:val="000000"/>
                <w:shd w:val="clear" w:color="auto" w:fill="FFFFFF"/>
                <w:lang w:val="en-US"/>
              </w:rPr>
              <w:t>]</w:t>
            </w:r>
          </w:p>
        </w:tc>
      </w:tr>
      <w:tr w:rsidR="006C6848" w14:paraId="778CC669" w14:textId="77777777" w:rsidTr="006C68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F2F4B" w14:textId="6EA494B1" w:rsidR="006C6848" w:rsidRPr="006C6848" w:rsidRDefault="006C6848" w:rsidP="006C6848"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63399" w14:textId="7FDE309C" w:rsidR="006C6848" w:rsidRPr="006C6848" w:rsidRDefault="006C6848" w:rsidP="006C68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masOdd</w:t>
            </w:r>
            <w:proofErr w:type="spellEnd"/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66F3E" w14:textId="61240447" w:rsidR="006C6848" w:rsidRDefault="006C6848" w:rsidP="006C6848">
            <w:r>
              <w:t>Выходные данные —</w:t>
            </w:r>
            <w:r w:rsidRPr="00DF4BA4">
              <w:t xml:space="preserve"> </w:t>
            </w:r>
            <w:r>
              <w:t>массив с нечетными значениями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65E57" w14:textId="60741685" w:rsidR="006C6848" w:rsidRPr="006C6848" w:rsidRDefault="006C6848" w:rsidP="006C6848">
            <w:pPr>
              <w:tabs>
                <w:tab w:val="left" w:pos="705"/>
              </w:tabs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DE7A7" w14:textId="6090E7F2" w:rsidR="006C6848" w:rsidRPr="006C6848" w:rsidRDefault="006C6848" w:rsidP="006C6848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[</w:t>
            </w:r>
            <w:r>
              <w:rPr>
                <w:color w:val="000000"/>
                <w:shd w:val="clear" w:color="auto" w:fill="FFFFFF"/>
              </w:rPr>
              <w:t>-2147483648 ... 2147483647</w:t>
            </w:r>
            <w:r>
              <w:rPr>
                <w:color w:val="000000"/>
                <w:shd w:val="clear" w:color="auto" w:fill="FFFFFF"/>
                <w:lang w:val="en-US"/>
              </w:rPr>
              <w:t>]</w:t>
            </w:r>
          </w:p>
        </w:tc>
      </w:tr>
      <w:tr w:rsidR="00E86461" w:rsidRPr="005B7517" w14:paraId="22E4539A" w14:textId="77777777" w:rsidTr="003B5A66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862E" w14:textId="2AEDD73F" w:rsidR="00E86461" w:rsidRPr="00DF4BA4" w:rsidRDefault="00DF4BA4" w:rsidP="003B5A66">
            <w:pPr>
              <w:jc w:val="center"/>
            </w:pPr>
            <w:r>
              <w:rPr>
                <w:b/>
                <w:sz w:val="28"/>
                <w:szCs w:val="28"/>
              </w:rPr>
              <w:t>Зада</w:t>
            </w:r>
            <w:r w:rsidR="0001691F">
              <w:rPr>
                <w:b/>
                <w:sz w:val="28"/>
                <w:szCs w:val="28"/>
              </w:rPr>
              <w:t>ча</w:t>
            </w:r>
            <w:r>
              <w:rPr>
                <w:b/>
                <w:sz w:val="28"/>
                <w:szCs w:val="28"/>
              </w:rPr>
              <w:t xml:space="preserve"> 2</w:t>
            </w:r>
          </w:p>
        </w:tc>
      </w:tr>
      <w:tr w:rsidR="00E12467" w:rsidRPr="005B7517" w14:paraId="53973EA8" w14:textId="77777777" w:rsidTr="006C68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7F9F6" w14:textId="304F821A" w:rsidR="00E12467" w:rsidRPr="005B7517" w:rsidRDefault="00E12467" w:rsidP="00E12467">
            <w: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D22FE" w14:textId="4EB44A54" w:rsidR="00E12467" w:rsidRPr="00E004DC" w:rsidRDefault="00E004DC" w:rsidP="00E124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42ED5" w14:textId="48F0C36E" w:rsidR="00E12467" w:rsidRPr="00E004DC" w:rsidRDefault="00E12467" w:rsidP="00E004DC">
            <w:r>
              <w:t xml:space="preserve">Входные данные — </w:t>
            </w:r>
            <w:r w:rsidR="00E004DC">
              <w:t>Вводимая строка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582EF" w14:textId="04AE1BA9" w:rsidR="00E12467" w:rsidRPr="005B7517" w:rsidRDefault="00E004DC" w:rsidP="00E12467">
            <w:pPr>
              <w:rPr>
                <w:rStyle w:val="ad"/>
                <w:b w:val="0"/>
                <w:bCs w:val="0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CF7B2" w14:textId="2667D08D" w:rsidR="00E12467" w:rsidRPr="005B7517" w:rsidRDefault="00E12467" w:rsidP="00E12467"/>
        </w:tc>
      </w:tr>
      <w:tr w:rsidR="00E86461" w:rsidRPr="005B7517" w14:paraId="12E61B57" w14:textId="77777777" w:rsidTr="006C68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C8848" w14:textId="1A415E4B" w:rsidR="00E86461" w:rsidRDefault="00E12467" w:rsidP="003B5A66"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4F525" w14:textId="78B5D3DC" w:rsidR="00E86461" w:rsidRPr="00E004DC" w:rsidRDefault="00E004DC" w:rsidP="003B5A66">
            <w:pPr>
              <w:rPr>
                <w:lang w:val="en-US"/>
              </w:rPr>
            </w:pPr>
            <w:r>
              <w:rPr>
                <w:lang w:val="en-US"/>
              </w:rPr>
              <w:t>massage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D4EC1" w14:textId="712F52EA" w:rsidR="00E86461" w:rsidRPr="00E004DC" w:rsidRDefault="00E86461" w:rsidP="00E004DC">
            <w:r>
              <w:t xml:space="preserve">Выходные данные — </w:t>
            </w:r>
            <w:r w:rsidR="00E004DC">
              <w:t>строка с встречающимися знаками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31270" w14:textId="0D5AF7D2" w:rsidR="00E86461" w:rsidRPr="005B7517" w:rsidRDefault="00E12467" w:rsidP="003B5A66">
            <w:r>
              <w:rPr>
                <w:lang w:val="en-US"/>
              </w:rPr>
              <w:t>string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721BD" w14:textId="75E1EC4E" w:rsidR="00E86461" w:rsidRPr="005B7517" w:rsidRDefault="00E86461" w:rsidP="003B5A66">
            <w:pPr>
              <w:rPr>
                <w:color w:val="000000"/>
                <w:shd w:val="clear" w:color="auto" w:fill="FFFFFF"/>
              </w:rPr>
            </w:pPr>
          </w:p>
        </w:tc>
      </w:tr>
      <w:tr w:rsidR="00E86461" w:rsidRPr="005B7517" w14:paraId="25B2750A" w14:textId="77777777" w:rsidTr="003B5A66"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39D9E" w14:textId="32E5EDB3" w:rsidR="00E86461" w:rsidRPr="00DF4BA4" w:rsidRDefault="00DF4BA4" w:rsidP="003B5A66">
            <w:pPr>
              <w:jc w:val="center"/>
              <w:rPr>
                <w:color w:val="000000"/>
                <w:shd w:val="clear" w:color="auto" w:fill="FFFFFF"/>
              </w:rPr>
            </w:pPr>
            <w:r>
              <w:rPr>
                <w:b/>
                <w:sz w:val="28"/>
                <w:szCs w:val="28"/>
              </w:rPr>
              <w:t>Зада</w:t>
            </w:r>
            <w:r w:rsidR="0001691F">
              <w:rPr>
                <w:b/>
                <w:sz w:val="28"/>
                <w:szCs w:val="28"/>
              </w:rPr>
              <w:t>ча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</w:tr>
      <w:tr w:rsidR="00566DA0" w:rsidRPr="005B7517" w14:paraId="74B93622" w14:textId="77777777" w:rsidTr="006C68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0D4C7" w14:textId="77777777" w:rsidR="00566DA0" w:rsidRPr="005B7517" w:rsidRDefault="00566DA0" w:rsidP="00566DA0">
            <w:pPr>
              <w:rPr>
                <w:b/>
                <w:sz w:val="28"/>
                <w:szCs w:val="28"/>
                <w:lang w:val="en-US"/>
              </w:rPr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FAF75" w14:textId="2DF00197" w:rsidR="00566DA0" w:rsidRPr="00566DA0" w:rsidRDefault="00566DA0" w:rsidP="0056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FB30" w14:textId="3B2458FD" w:rsidR="00566DA0" w:rsidRPr="00566DA0" w:rsidRDefault="00566DA0" w:rsidP="00566DA0">
            <w:r>
              <w:t>Входные данные – Длина множества чисел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3388E" w14:textId="322976B7" w:rsidR="00566DA0" w:rsidRPr="00566DA0" w:rsidRDefault="00566DA0" w:rsidP="00566DA0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D6A70" w14:textId="7BBC1721" w:rsidR="00566DA0" w:rsidRDefault="00566DA0" w:rsidP="00566DA0">
            <w:pPr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[</w:t>
            </w:r>
            <w:r>
              <w:rPr>
                <w:color w:val="000000"/>
                <w:shd w:val="clear" w:color="auto" w:fill="FFFFFF"/>
              </w:rPr>
              <w:t>-2147483648 ... 2147483647</w:t>
            </w:r>
            <w:r>
              <w:rPr>
                <w:color w:val="000000"/>
                <w:shd w:val="clear" w:color="auto" w:fill="FFFFFF"/>
                <w:lang w:val="en-US"/>
              </w:rPr>
              <w:t>]</w:t>
            </w:r>
          </w:p>
        </w:tc>
      </w:tr>
      <w:tr w:rsidR="00566DA0" w:rsidRPr="005B7517" w14:paraId="38E3FF9D" w14:textId="77777777" w:rsidTr="006C68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A470B" w14:textId="1AAB0687" w:rsidR="00566DA0" w:rsidRPr="00566DA0" w:rsidRDefault="00566DA0" w:rsidP="00566DA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44DE8" w14:textId="2E261FD1" w:rsidR="00566DA0" w:rsidRDefault="00566DA0" w:rsidP="00566DA0">
            <w:pPr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DA01E" w14:textId="1489B91F" w:rsidR="00566DA0" w:rsidRDefault="00566DA0" w:rsidP="00566DA0">
            <w:r>
              <w:t>Входные данные – Условие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44269" w14:textId="7A7E3EB4" w:rsidR="00566DA0" w:rsidRPr="00566DA0" w:rsidRDefault="00566DA0" w:rsidP="00566DA0">
            <w:r>
              <w:rPr>
                <w:lang w:val="en-US"/>
              </w:rPr>
              <w:t>string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4BA19" w14:textId="77777777" w:rsidR="00566DA0" w:rsidRPr="00566DA0" w:rsidRDefault="00566DA0" w:rsidP="00566DA0">
            <w:pPr>
              <w:rPr>
                <w:color w:val="000000"/>
                <w:shd w:val="clear" w:color="auto" w:fill="FFFFFF"/>
              </w:rPr>
            </w:pPr>
          </w:p>
        </w:tc>
      </w:tr>
      <w:tr w:rsidR="00566DA0" w:rsidRPr="005B7517" w14:paraId="2317A453" w14:textId="77777777" w:rsidTr="006C68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849A1" w14:textId="5D07D4D9" w:rsidR="00566DA0" w:rsidRPr="00566DA0" w:rsidRDefault="00566DA0" w:rsidP="00566DA0"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D6DB7" w14:textId="107D7ABA" w:rsidR="00566DA0" w:rsidRPr="00566DA0" w:rsidRDefault="00566DA0" w:rsidP="0056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70993" w14:textId="7D51ED3B" w:rsidR="00566DA0" w:rsidRPr="00566DA0" w:rsidRDefault="00566DA0" w:rsidP="00566DA0">
            <w:r>
              <w:t>Входные данные</w:t>
            </w:r>
            <w:r>
              <w:rPr>
                <w:lang w:val="en-US"/>
              </w:rPr>
              <w:t xml:space="preserve"> </w:t>
            </w:r>
            <w:r>
              <w:t>–</w:t>
            </w:r>
            <w:r>
              <w:rPr>
                <w:lang w:val="en-US"/>
              </w:rPr>
              <w:t xml:space="preserve"> </w:t>
            </w:r>
            <w:r>
              <w:t>Элементы массива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75599" w14:textId="272D2296" w:rsidR="00566DA0" w:rsidRDefault="00566DA0" w:rsidP="0056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B9889" w14:textId="0994A2F2" w:rsidR="00566DA0" w:rsidRPr="00566DA0" w:rsidRDefault="00566DA0" w:rsidP="00566DA0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[</w:t>
            </w:r>
            <w:r>
              <w:rPr>
                <w:color w:val="000000"/>
                <w:shd w:val="clear" w:color="auto" w:fill="FFFFFF"/>
              </w:rPr>
              <w:t>-2147483648 ... 2147483647</w:t>
            </w:r>
            <w:r>
              <w:rPr>
                <w:color w:val="000000"/>
                <w:shd w:val="clear" w:color="auto" w:fill="FFFFFF"/>
                <w:lang w:val="en-US"/>
              </w:rPr>
              <w:t>]</w:t>
            </w:r>
          </w:p>
        </w:tc>
      </w:tr>
      <w:tr w:rsidR="00566DA0" w:rsidRPr="005B7517" w14:paraId="32DB309C" w14:textId="77777777" w:rsidTr="006C684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0A66D" w14:textId="26DA777A" w:rsidR="00566DA0" w:rsidRDefault="00566DA0" w:rsidP="00566DA0"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D72CC" w14:textId="2CDCEFE9" w:rsidR="00566DA0" w:rsidRDefault="00566DA0" w:rsidP="00566DA0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9D5B8" w14:textId="70F176DC" w:rsidR="00566DA0" w:rsidRDefault="00566DA0" w:rsidP="00566DA0">
            <w:r>
              <w:t xml:space="preserve">Выходные данные — </w:t>
            </w:r>
            <w:r w:rsidRPr="00566DA0">
              <w:t>Множество чисел удовлетворяющие условию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8FD56" w14:textId="469C5CFC" w:rsidR="00566DA0" w:rsidRPr="00E12467" w:rsidRDefault="00566DA0" w:rsidP="0056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BB213" w14:textId="04C4C968" w:rsidR="00566DA0" w:rsidRPr="00E12467" w:rsidRDefault="00566DA0" w:rsidP="00566DA0">
            <w:pPr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[</w:t>
            </w:r>
            <w:r>
              <w:rPr>
                <w:color w:val="000000"/>
                <w:shd w:val="clear" w:color="auto" w:fill="FFFFFF"/>
              </w:rPr>
              <w:t>-2147483648 ... 2147483647</w:t>
            </w:r>
            <w:r>
              <w:rPr>
                <w:color w:val="000000"/>
                <w:shd w:val="clear" w:color="auto" w:fill="FFFFFF"/>
                <w:lang w:val="en-US"/>
              </w:rPr>
              <w:t>]</w:t>
            </w:r>
          </w:p>
        </w:tc>
      </w:tr>
    </w:tbl>
    <w:p w14:paraId="0E4403CB" w14:textId="57747648" w:rsidR="000B1F7A" w:rsidRPr="000B1F7A" w:rsidRDefault="000B1F7A" w:rsidP="005C35BA">
      <w:pPr>
        <w:pStyle w:val="11"/>
        <w:jc w:val="both"/>
      </w:pPr>
      <w:r w:rsidRPr="000B1F7A">
        <w:br w:type="page"/>
      </w:r>
      <w:bookmarkStart w:id="4" w:name="_Toc50909207"/>
      <w:r>
        <w:lastRenderedPageBreak/>
        <w:t xml:space="preserve">3 </w:t>
      </w:r>
      <w:r w:rsidRPr="00CE52B4">
        <w:t>Блок-схема алгоритм</w:t>
      </w:r>
      <w:r w:rsidR="00C60845">
        <w:t>ов</w:t>
      </w:r>
      <w:r>
        <w:t xml:space="preserve"> решения задач</w:t>
      </w:r>
      <w:bookmarkEnd w:id="4"/>
    </w:p>
    <w:p w14:paraId="5B005747" w14:textId="4D75F4DC" w:rsidR="00E86461" w:rsidRDefault="005C6CEC" w:rsidP="00D66436">
      <w:pPr>
        <w:pStyle w:val="a5"/>
        <w:ind w:firstLine="0"/>
        <w:jc w:val="center"/>
      </w:pPr>
      <w:r>
        <w:rPr>
          <w:noProof/>
        </w:rPr>
        <w:pict w14:anchorId="068A1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679.5pt">
            <v:imagedata r:id="rId8" o:title="Untitled Diagram"/>
          </v:shape>
        </w:pict>
      </w:r>
    </w:p>
    <w:p w14:paraId="45C093A4" w14:textId="59F4A306" w:rsidR="0095742F" w:rsidRPr="00D11218" w:rsidRDefault="00531E50" w:rsidP="00D11218">
      <w:pPr>
        <w:pStyle w:val="af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40C81">
        <w:rPr>
          <w:rFonts w:ascii="Times New Roman" w:hAnsi="Times New Roman" w:cs="Times New Roman"/>
          <w:noProof/>
          <w:sz w:val="28"/>
          <w:szCs w:val="28"/>
        </w:rPr>
        <w:t>Рисунок 1-</w:t>
      </w:r>
      <w:r w:rsidR="00872EB8" w:rsidRPr="00872EB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40C81">
        <w:rPr>
          <w:rFonts w:ascii="Times New Roman" w:hAnsi="Times New Roman" w:cs="Times New Roman"/>
          <w:noProof/>
          <w:sz w:val="28"/>
          <w:szCs w:val="28"/>
        </w:rPr>
        <w:t>Блок-схема алгоритма</w:t>
      </w:r>
      <w:r w:rsidR="00D66436">
        <w:rPr>
          <w:rFonts w:ascii="Times New Roman" w:hAnsi="Times New Roman" w:cs="Times New Roman"/>
          <w:noProof/>
          <w:sz w:val="28"/>
          <w:szCs w:val="28"/>
        </w:rPr>
        <w:t xml:space="preserve"> зада</w:t>
      </w:r>
      <w:r w:rsidR="00214F10">
        <w:rPr>
          <w:rFonts w:ascii="Times New Roman" w:hAnsi="Times New Roman" w:cs="Times New Roman"/>
          <w:noProof/>
          <w:sz w:val="28"/>
          <w:szCs w:val="28"/>
        </w:rPr>
        <w:t>чи</w:t>
      </w:r>
      <w:r w:rsidR="00D11218">
        <w:rPr>
          <w:rFonts w:ascii="Times New Roman" w:hAnsi="Times New Roman" w:cs="Times New Roman"/>
          <w:noProof/>
          <w:sz w:val="28"/>
          <w:szCs w:val="28"/>
        </w:rPr>
        <w:t xml:space="preserve"> 1.</w:t>
      </w:r>
      <w:r w:rsidR="0095742F">
        <w:rPr>
          <w:noProof/>
          <w:sz w:val="28"/>
          <w:szCs w:val="28"/>
        </w:rPr>
        <w:br w:type="page"/>
      </w:r>
    </w:p>
    <w:p w14:paraId="3A10BB2B" w14:textId="00D235A6" w:rsidR="00D66436" w:rsidRDefault="006B18FB" w:rsidP="004523E5">
      <w:pPr>
        <w:pStyle w:val="af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CBFC56" wp14:editId="4F72290E">
            <wp:extent cx="3467100" cy="8953500"/>
            <wp:effectExtent l="0" t="0" r="0" b="0"/>
            <wp:docPr id="1" name="Рисунок 1" descr="C:\Users\Алексей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ей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8913" w14:textId="00810AD5" w:rsidR="004523E5" w:rsidRDefault="004523E5" w:rsidP="004523E5">
      <w:pPr>
        <w:pStyle w:val="af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40C81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6B18FB">
        <w:rPr>
          <w:rFonts w:ascii="Times New Roman" w:hAnsi="Times New Roman" w:cs="Times New Roman"/>
          <w:noProof/>
          <w:sz w:val="28"/>
          <w:szCs w:val="28"/>
        </w:rPr>
        <w:t>2</w:t>
      </w:r>
      <w:r w:rsidRPr="00540C81">
        <w:rPr>
          <w:rFonts w:ascii="Times New Roman" w:hAnsi="Times New Roman" w:cs="Times New Roman"/>
          <w:noProof/>
          <w:sz w:val="28"/>
          <w:szCs w:val="28"/>
        </w:rPr>
        <w:t>-</w:t>
      </w:r>
      <w:r w:rsidR="00872EB8" w:rsidRPr="00872EB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40C81">
        <w:rPr>
          <w:rFonts w:ascii="Times New Roman" w:hAnsi="Times New Roman" w:cs="Times New Roman"/>
          <w:noProof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задачи </w:t>
      </w:r>
      <w:r w:rsidRPr="004523E5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075D655C" w14:textId="3452309F" w:rsidR="004523E5" w:rsidRDefault="00743ADB" w:rsidP="00743ADB">
      <w:pPr>
        <w:pStyle w:val="af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AB67DE0" wp14:editId="6A7357D5">
            <wp:simplePos x="0" y="0"/>
            <wp:positionH relativeFrom="column">
              <wp:posOffset>853440</wp:posOffset>
            </wp:positionH>
            <wp:positionV relativeFrom="paragraph">
              <wp:posOffset>3810</wp:posOffset>
            </wp:positionV>
            <wp:extent cx="4467225" cy="8724900"/>
            <wp:effectExtent l="0" t="0" r="9525" b="0"/>
            <wp:wrapTopAndBottom/>
            <wp:docPr id="2" name="Рисунок 2" descr="C:\Users\Алексей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ей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7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1BBEC8" w14:textId="011AC3F6" w:rsidR="00F63455" w:rsidRDefault="00F63455" w:rsidP="00743ADB">
      <w:pPr>
        <w:pStyle w:val="af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40C81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743ADB">
        <w:rPr>
          <w:rFonts w:ascii="Times New Roman" w:hAnsi="Times New Roman" w:cs="Times New Roman"/>
          <w:noProof/>
          <w:sz w:val="28"/>
          <w:szCs w:val="28"/>
        </w:rPr>
        <w:t>3</w:t>
      </w:r>
      <w:r w:rsidRPr="00540C81">
        <w:rPr>
          <w:rFonts w:ascii="Times New Roman" w:hAnsi="Times New Roman" w:cs="Times New Roman"/>
          <w:noProof/>
          <w:sz w:val="28"/>
          <w:szCs w:val="28"/>
        </w:rPr>
        <w:t>-</w:t>
      </w:r>
      <w:r w:rsidR="00872EB8" w:rsidRPr="00872EB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40C81">
        <w:rPr>
          <w:rFonts w:ascii="Times New Roman" w:hAnsi="Times New Roman" w:cs="Times New Roman"/>
          <w:noProof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задачи </w:t>
      </w:r>
      <w:r w:rsidRPr="00F63455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DBCBCB" w14:textId="6DF8182D" w:rsidR="005C35BA" w:rsidRDefault="005C35BA" w:rsidP="005C35BA">
      <w:pPr>
        <w:pStyle w:val="11"/>
        <w:jc w:val="both"/>
        <w:rPr>
          <w:shd w:val="clear" w:color="auto" w:fill="FFFFFF"/>
        </w:rPr>
      </w:pPr>
      <w:bookmarkStart w:id="5" w:name="_Toc50909208"/>
      <w:r w:rsidRPr="00A2124D">
        <w:rPr>
          <w:shd w:val="clear" w:color="auto" w:fill="FFFFFF"/>
        </w:rPr>
        <w:lastRenderedPageBreak/>
        <w:t xml:space="preserve">4 </w:t>
      </w:r>
      <w:r w:rsidR="00F503A1">
        <w:rPr>
          <w:shd w:val="clear" w:color="auto" w:fill="FFFFFF"/>
        </w:rPr>
        <w:t>Разработка</w:t>
      </w:r>
      <w:r w:rsidRPr="00A2124D">
        <w:rPr>
          <w:shd w:val="clear" w:color="auto" w:fill="FFFFFF"/>
        </w:rPr>
        <w:t xml:space="preserve"> тестов</w:t>
      </w:r>
      <w:bookmarkEnd w:id="5"/>
    </w:p>
    <w:p w14:paraId="29C62D08" w14:textId="2B15C860" w:rsidR="00CB7289" w:rsidRPr="00CB7289" w:rsidRDefault="00B959C1" w:rsidP="00CB7289">
      <w:pPr>
        <w:pStyle w:val="a5"/>
      </w:pPr>
      <w:r>
        <w:t xml:space="preserve">Так как в задаче </w:t>
      </w:r>
      <w:proofErr w:type="gramStart"/>
      <w:r>
        <w:t xml:space="preserve">1 </w:t>
      </w:r>
      <w:r w:rsidR="00CB7289">
        <w:t xml:space="preserve"> при</w:t>
      </w:r>
      <w:proofErr w:type="gramEnd"/>
      <w:r w:rsidR="00CB7289">
        <w:t xml:space="preserve"> вводе числового массива используется генерация </w:t>
      </w:r>
      <w:proofErr w:type="spellStart"/>
      <w:r w:rsidR="00CB7289">
        <w:t>рандомных</w:t>
      </w:r>
      <w:proofErr w:type="spellEnd"/>
      <w:r w:rsidR="00CB7289">
        <w:t xml:space="preserve"> значений, то на время тестирования будет включен ручной ввод.</w:t>
      </w:r>
    </w:p>
    <w:p w14:paraId="7F9EBD7F" w14:textId="0740B428" w:rsidR="005C35BA" w:rsidRPr="009B4516" w:rsidRDefault="005C35BA" w:rsidP="009B4516">
      <w:pPr>
        <w:pStyle w:val="a5"/>
        <w:rPr>
          <w:lang w:val="en-US"/>
        </w:rPr>
      </w:pPr>
      <w:r w:rsidRPr="00A2124D">
        <w:t xml:space="preserve">Таблица </w:t>
      </w:r>
      <w:r>
        <w:rPr>
          <w:lang w:val="en-US"/>
        </w:rPr>
        <w:t>2</w:t>
      </w:r>
      <w:r w:rsidRPr="00A2124D">
        <w:t xml:space="preserve"> – Таблица тестов</w:t>
      </w:r>
    </w:p>
    <w:tbl>
      <w:tblPr>
        <w:tblStyle w:val="af1"/>
        <w:tblW w:w="9796" w:type="dxa"/>
        <w:tblLook w:val="04A0" w:firstRow="1" w:lastRow="0" w:firstColumn="1" w:lastColumn="0" w:noHBand="0" w:noVBand="1"/>
      </w:tblPr>
      <w:tblGrid>
        <w:gridCol w:w="675"/>
        <w:gridCol w:w="2864"/>
        <w:gridCol w:w="2410"/>
        <w:gridCol w:w="3847"/>
      </w:tblGrid>
      <w:tr w:rsidR="00CB7289" w:rsidRPr="00B03C19" w14:paraId="5BCFE9DF" w14:textId="77777777" w:rsidTr="00B95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5" w:type="dxa"/>
            <w:hideMark/>
          </w:tcPr>
          <w:p w14:paraId="5BBE2A29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№</w:t>
            </w:r>
          </w:p>
        </w:tc>
        <w:tc>
          <w:tcPr>
            <w:tcW w:w="2864" w:type="dxa"/>
            <w:hideMark/>
          </w:tcPr>
          <w:p w14:paraId="29645664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Описание </w:t>
            </w:r>
          </w:p>
        </w:tc>
        <w:tc>
          <w:tcPr>
            <w:tcW w:w="2410" w:type="dxa"/>
            <w:hideMark/>
          </w:tcPr>
          <w:p w14:paraId="0952F899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Входные данные</w:t>
            </w:r>
          </w:p>
        </w:tc>
        <w:tc>
          <w:tcPr>
            <w:tcW w:w="3847" w:type="dxa"/>
            <w:hideMark/>
          </w:tcPr>
          <w:p w14:paraId="4F17B6E2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Выходные данные </w:t>
            </w:r>
          </w:p>
        </w:tc>
      </w:tr>
      <w:tr w:rsidR="00CB7289" w:rsidRPr="00B03C19" w14:paraId="0EF88115" w14:textId="77777777" w:rsidTr="003B5A66">
        <w:tc>
          <w:tcPr>
            <w:tcW w:w="9796" w:type="dxa"/>
            <w:gridSpan w:val="4"/>
          </w:tcPr>
          <w:p w14:paraId="4523F19A" w14:textId="3F1F1F36" w:rsidR="00CB7289" w:rsidRPr="00CB7289" w:rsidRDefault="00CB7289" w:rsidP="00CB7289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CB7289">
              <w:rPr>
                <w:b/>
                <w:bCs/>
              </w:rPr>
              <w:t>Задача 1</w:t>
            </w:r>
          </w:p>
        </w:tc>
      </w:tr>
      <w:tr w:rsidR="00CB7289" w:rsidRPr="00B03C19" w14:paraId="68936F36" w14:textId="77777777" w:rsidTr="00B959C1">
        <w:tc>
          <w:tcPr>
            <w:tcW w:w="675" w:type="dxa"/>
            <w:hideMark/>
          </w:tcPr>
          <w:p w14:paraId="524BEDD2" w14:textId="77777777" w:rsidR="00CB7289" w:rsidRPr="009807C6" w:rsidRDefault="00CB7289" w:rsidP="00CB7289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  <w:hideMark/>
          </w:tcPr>
          <w:p w14:paraId="45EF7B03" w14:textId="5A1F773A" w:rsidR="00CB7289" w:rsidRPr="009807C6" w:rsidRDefault="00CB7289" w:rsidP="00CB7289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</w:t>
            </w:r>
          </w:p>
        </w:tc>
        <w:tc>
          <w:tcPr>
            <w:tcW w:w="2410" w:type="dxa"/>
            <w:hideMark/>
          </w:tcPr>
          <w:p w14:paraId="52F1863B" w14:textId="54D011B7" w:rsidR="00CB7289" w:rsidRPr="001513C6" w:rsidRDefault="00D96C00" w:rsidP="00CB7289">
            <w:pPr>
              <w:pStyle w:val="a5"/>
              <w:ind w:firstLine="0"/>
              <w:jc w:val="left"/>
            </w:pPr>
            <w:r w:rsidRPr="00D96C00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</w:t>
            </w:r>
            <w:r w:rsidR="00CB7289" w:rsidRPr="009807C6">
              <w:t>=</w:t>
            </w:r>
            <w:r w:rsidR="00CB7289" w:rsidRPr="00B959C1">
              <w:t xml:space="preserve"> {</w:t>
            </w:r>
            <w:r w:rsidR="00B959C1">
              <w:t xml:space="preserve"> </w:t>
            </w:r>
            <w:r w:rsidR="00B959C1" w:rsidRPr="00B959C1">
              <w:t>32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26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55</w:t>
            </w:r>
            <w:r w:rsidR="00CB7289" w:rsidRPr="00B959C1">
              <w:t>}</w:t>
            </w:r>
          </w:p>
        </w:tc>
        <w:tc>
          <w:tcPr>
            <w:tcW w:w="3847" w:type="dxa"/>
            <w:hideMark/>
          </w:tcPr>
          <w:p w14:paraId="0426A7D6" w14:textId="77777777" w:rsidR="00B959C1" w:rsidRDefault="00B959C1" w:rsidP="00CB7289">
            <w:pPr>
              <w:pStyle w:val="a5"/>
              <w:ind w:firstLine="0"/>
              <w:jc w:val="left"/>
            </w:pPr>
            <w:r w:rsidRPr="00B959C1">
              <w:t>Четные: [1024, 2916, 5184, 7056, 5184, 1156, 2304, 576, 324, 324, 900, 16, 324, 900, 196, 676]</w:t>
            </w:r>
          </w:p>
          <w:p w14:paraId="14CBC6B9" w14:textId="05ACD5BF" w:rsidR="00B959C1" w:rsidRPr="001513C6" w:rsidRDefault="00B959C1" w:rsidP="00CB7289">
            <w:pPr>
              <w:pStyle w:val="a5"/>
              <w:ind w:firstLine="0"/>
              <w:jc w:val="left"/>
            </w:pPr>
            <w:r w:rsidRPr="00B959C1">
              <w:t>Нечетные: [1521, 7225, 7921, 3249, 961, 2809, 6561, 8649, 4225, 9409, 9025, 1089, 4761, 3025]</w:t>
            </w:r>
          </w:p>
        </w:tc>
      </w:tr>
      <w:tr w:rsidR="001F6EC9" w:rsidRPr="00B03C19" w14:paraId="4CDD1917" w14:textId="77777777" w:rsidTr="003B5A66">
        <w:tc>
          <w:tcPr>
            <w:tcW w:w="9796" w:type="dxa"/>
            <w:gridSpan w:val="4"/>
          </w:tcPr>
          <w:p w14:paraId="0EF0F469" w14:textId="2BD3C02E" w:rsidR="001F6EC9" w:rsidRPr="001F6EC9" w:rsidRDefault="001F6EC9" w:rsidP="001F6EC9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F6EC9">
              <w:rPr>
                <w:b/>
                <w:bCs/>
              </w:rPr>
              <w:t>Задача 2</w:t>
            </w:r>
          </w:p>
        </w:tc>
      </w:tr>
      <w:tr w:rsidR="004F32F4" w:rsidRPr="00B03C19" w14:paraId="2051DB9C" w14:textId="77777777" w:rsidTr="00B959C1">
        <w:tc>
          <w:tcPr>
            <w:tcW w:w="675" w:type="dxa"/>
          </w:tcPr>
          <w:p w14:paraId="0FC4B672" w14:textId="7BF008A8" w:rsidR="004F32F4" w:rsidRPr="009807C6" w:rsidRDefault="004F32F4" w:rsidP="004F32F4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</w:tcPr>
          <w:p w14:paraId="0897DD4D" w14:textId="213122D6" w:rsidR="004F32F4" w:rsidRPr="009807C6" w:rsidRDefault="004F32F4" w:rsidP="004F32F4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</w:t>
            </w:r>
          </w:p>
        </w:tc>
        <w:tc>
          <w:tcPr>
            <w:tcW w:w="2410" w:type="dxa"/>
          </w:tcPr>
          <w:p w14:paraId="57C52528" w14:textId="3F5D0F0B" w:rsidR="00B959C1" w:rsidRPr="00B959C1" w:rsidRDefault="00B959C1" w:rsidP="00B959C1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</w:t>
            </w:r>
            <w:r w:rsidR="004F32F4" w:rsidRPr="00B959C1">
              <w:rPr>
                <w:lang w:val="en-US"/>
              </w:rPr>
              <w:t xml:space="preserve">= </w:t>
            </w:r>
            <w:r>
              <w:rPr>
                <w:lang w:val="en-US"/>
              </w:rPr>
              <w:t>“I am stud, on INRTU1.”</w:t>
            </w:r>
          </w:p>
          <w:p w14:paraId="4F7637E2" w14:textId="35CF0D8D" w:rsidR="004F32F4" w:rsidRDefault="004F32F4" w:rsidP="00D96C00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3847" w:type="dxa"/>
          </w:tcPr>
          <w:p w14:paraId="7C47894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A</w:t>
            </w:r>
            <w:r w:rsidRPr="00B959C1">
              <w:t xml:space="preserve"> встречается 1 раз(а)</w:t>
            </w:r>
          </w:p>
          <w:p w14:paraId="00FC59CC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D</w:t>
            </w:r>
            <w:r w:rsidRPr="00B959C1">
              <w:t xml:space="preserve"> встречается 1 раз(а)</w:t>
            </w:r>
          </w:p>
          <w:p w14:paraId="18585C38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I</w:t>
            </w:r>
            <w:r w:rsidRPr="00B959C1">
              <w:t xml:space="preserve"> встречается 2 раз(а)</w:t>
            </w:r>
          </w:p>
          <w:p w14:paraId="526E4F59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M</w:t>
            </w:r>
            <w:r w:rsidRPr="00B959C1">
              <w:t xml:space="preserve"> встречается 1 раз(а)</w:t>
            </w:r>
          </w:p>
          <w:p w14:paraId="6CE6DD8D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N</w:t>
            </w:r>
            <w:r w:rsidRPr="00B959C1">
              <w:t xml:space="preserve"> встречается 2 раз(а)</w:t>
            </w:r>
          </w:p>
          <w:p w14:paraId="6FCE4A5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O</w:t>
            </w:r>
            <w:r w:rsidRPr="00B959C1">
              <w:t xml:space="preserve"> встречается 1 раз(а)</w:t>
            </w:r>
          </w:p>
          <w:p w14:paraId="06E4AAB6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R</w:t>
            </w:r>
            <w:r w:rsidRPr="00B959C1">
              <w:t xml:space="preserve"> встречается 1 раз(а)</w:t>
            </w:r>
          </w:p>
          <w:p w14:paraId="0D75B4D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S</w:t>
            </w:r>
            <w:r w:rsidRPr="00B959C1">
              <w:t xml:space="preserve"> встречается 1 раз(а)</w:t>
            </w:r>
          </w:p>
          <w:p w14:paraId="77A7D387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T</w:t>
            </w:r>
            <w:r w:rsidRPr="00B959C1">
              <w:t xml:space="preserve"> встречается 2 раз(а)</w:t>
            </w:r>
          </w:p>
          <w:p w14:paraId="7C6AD50E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U</w:t>
            </w:r>
            <w:r w:rsidRPr="00B959C1">
              <w:t xml:space="preserve"> встречается 2 раз(а)</w:t>
            </w:r>
          </w:p>
          <w:p w14:paraId="69BA4E2B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1 встречается 1 раз(а)</w:t>
            </w:r>
          </w:p>
          <w:p w14:paraId="07AC97AB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Пробел встречается 4 раз(а)</w:t>
            </w:r>
          </w:p>
          <w:p w14:paraId="03431F9D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Запятая встречается 1 раз(а)</w:t>
            </w:r>
          </w:p>
          <w:p w14:paraId="054AC41A" w14:textId="41208F1F" w:rsidR="004F32F4" w:rsidRPr="009807C6" w:rsidRDefault="00B959C1" w:rsidP="00B959C1">
            <w:pPr>
              <w:pStyle w:val="a5"/>
              <w:ind w:firstLine="0"/>
              <w:jc w:val="left"/>
            </w:pPr>
            <w:r w:rsidRPr="005C6CEC">
              <w:t>Точка встречается 1 раз(а)</w:t>
            </w:r>
          </w:p>
        </w:tc>
      </w:tr>
      <w:tr w:rsidR="00CB7289" w:rsidRPr="00B03C19" w14:paraId="101B39C6" w14:textId="77777777" w:rsidTr="00B959C1">
        <w:tc>
          <w:tcPr>
            <w:tcW w:w="675" w:type="dxa"/>
          </w:tcPr>
          <w:p w14:paraId="7F62B20E" w14:textId="5D7A93B0" w:rsidR="00CB7289" w:rsidRDefault="004F32F4" w:rsidP="003B5A66">
            <w:pPr>
              <w:pStyle w:val="a5"/>
              <w:ind w:firstLine="0"/>
              <w:jc w:val="left"/>
            </w:pPr>
            <w:r>
              <w:t>2</w:t>
            </w:r>
          </w:p>
        </w:tc>
        <w:tc>
          <w:tcPr>
            <w:tcW w:w="2864" w:type="dxa"/>
          </w:tcPr>
          <w:p w14:paraId="0855C0BF" w14:textId="28F69B34" w:rsidR="00CB7289" w:rsidRPr="00B959C1" w:rsidRDefault="004F32F4" w:rsidP="00B959C1">
            <w:pPr>
              <w:pStyle w:val="a5"/>
              <w:ind w:firstLine="0"/>
              <w:jc w:val="left"/>
            </w:pPr>
            <w:r w:rsidRPr="009807C6">
              <w:t xml:space="preserve">Тест на </w:t>
            </w:r>
            <w:r>
              <w:t xml:space="preserve">проверку программы, при </w:t>
            </w:r>
            <w:r w:rsidR="00B959C1">
              <w:t>вводе не б</w:t>
            </w:r>
            <w:r w:rsidR="00B959C1" w:rsidRPr="00B959C1">
              <w:t>уквы, цифры, запят</w:t>
            </w:r>
            <w:r w:rsidR="00B959C1">
              <w:t>ой</w:t>
            </w:r>
            <w:r w:rsidR="00B959C1" w:rsidRPr="00B959C1">
              <w:t>, точк</w:t>
            </w:r>
            <w:r w:rsidR="00B959C1">
              <w:t>и</w:t>
            </w:r>
            <w:r w:rsidR="00B959C1" w:rsidRPr="00B959C1">
              <w:t xml:space="preserve"> и пробел</w:t>
            </w:r>
            <w:r w:rsidR="00B959C1">
              <w:t>а</w:t>
            </w:r>
          </w:p>
        </w:tc>
        <w:tc>
          <w:tcPr>
            <w:tcW w:w="2410" w:type="dxa"/>
          </w:tcPr>
          <w:p w14:paraId="199B55FE" w14:textId="17ACD0D1" w:rsidR="00B959C1" w:rsidRPr="00B959C1" w:rsidRDefault="00B959C1" w:rsidP="00B959C1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“I am stud, on INRTU1.</w:t>
            </w:r>
            <w:r w:rsidRPr="00B959C1">
              <w:rPr>
                <w:lang w:val="en-US"/>
              </w:rPr>
              <w:t>\</w:t>
            </w:r>
            <w:r>
              <w:rPr>
                <w:lang w:val="en-US"/>
              </w:rPr>
              <w:t>”</w:t>
            </w:r>
          </w:p>
          <w:p w14:paraId="33375391" w14:textId="5C999016" w:rsidR="00CB7289" w:rsidRPr="00B959C1" w:rsidRDefault="00CB7289" w:rsidP="003B5A66">
            <w:pPr>
              <w:pStyle w:val="a5"/>
              <w:ind w:firstLine="0"/>
              <w:jc w:val="left"/>
              <w:rPr>
                <w:lang w:val="en-US"/>
              </w:rPr>
            </w:pPr>
          </w:p>
        </w:tc>
        <w:tc>
          <w:tcPr>
            <w:tcW w:w="3847" w:type="dxa"/>
          </w:tcPr>
          <w:p w14:paraId="4C2DEE79" w14:textId="0EA01BE3" w:rsidR="00CB7289" w:rsidRPr="00B959C1" w:rsidRDefault="00B959C1" w:rsidP="00B959C1">
            <w:pPr>
              <w:tabs>
                <w:tab w:val="left" w:pos="1290"/>
              </w:tabs>
            </w:pPr>
            <w:r w:rsidRPr="00B959C1">
              <w:rPr>
                <w:color w:val="000000" w:themeColor="text1"/>
                <w:sz w:val="28"/>
              </w:rPr>
              <w:t xml:space="preserve">Неправильный ввод, повторите </w:t>
            </w:r>
            <w:proofErr w:type="gramStart"/>
            <w:r w:rsidRPr="00B959C1">
              <w:rPr>
                <w:color w:val="000000" w:themeColor="text1"/>
                <w:sz w:val="28"/>
              </w:rPr>
              <w:t>ввод.(</w:t>
            </w:r>
            <w:proofErr w:type="gramEnd"/>
            <w:r w:rsidRPr="00B959C1">
              <w:rPr>
                <w:color w:val="000000" w:themeColor="text1"/>
                <w:sz w:val="28"/>
              </w:rPr>
              <w:t>Буквы, цифры, запятая, точка и пробел.)</w:t>
            </w:r>
          </w:p>
        </w:tc>
      </w:tr>
      <w:tr w:rsidR="00971ECF" w:rsidRPr="00B03C19" w14:paraId="61C1C5A9" w14:textId="77777777" w:rsidTr="003B5A66">
        <w:tc>
          <w:tcPr>
            <w:tcW w:w="9796" w:type="dxa"/>
            <w:gridSpan w:val="4"/>
          </w:tcPr>
          <w:p w14:paraId="651B420C" w14:textId="197D4F19" w:rsidR="00971ECF" w:rsidRPr="00971ECF" w:rsidRDefault="00971ECF" w:rsidP="00971ECF">
            <w:pPr>
              <w:pStyle w:val="a5"/>
              <w:ind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971ECF">
              <w:rPr>
                <w:b/>
                <w:bCs/>
                <w:lang w:val="en-US"/>
              </w:rPr>
              <w:t>Задача</w:t>
            </w:r>
            <w:proofErr w:type="spellEnd"/>
            <w:r w:rsidRPr="00971ECF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971ECF" w:rsidRPr="00B03C19" w14:paraId="09D4D908" w14:textId="77777777" w:rsidTr="00B959C1">
        <w:tc>
          <w:tcPr>
            <w:tcW w:w="675" w:type="dxa"/>
          </w:tcPr>
          <w:p w14:paraId="4FD2062F" w14:textId="587632B4" w:rsidR="00971ECF" w:rsidRPr="009807C6" w:rsidRDefault="00971ECF" w:rsidP="00971ECF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</w:tcPr>
          <w:p w14:paraId="47440906" w14:textId="79570589" w:rsidR="00971ECF" w:rsidRPr="009807C6" w:rsidRDefault="00971ECF" w:rsidP="00C243D5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 (</w:t>
            </w:r>
            <w:r w:rsidR="00C243D5" w:rsidRPr="00C243D5">
              <w:t>&gt; 0</w:t>
            </w:r>
            <w:r>
              <w:t>)</w:t>
            </w:r>
          </w:p>
        </w:tc>
        <w:tc>
          <w:tcPr>
            <w:tcW w:w="2410" w:type="dxa"/>
          </w:tcPr>
          <w:p w14:paraId="1911A2FB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4</w:t>
            </w:r>
          </w:p>
          <w:p w14:paraId="54A64688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5E858F08" w14:textId="09ECB6F6" w:rsidR="00971ECF" w:rsidRPr="009807C6" w:rsidRDefault="00C243D5" w:rsidP="00C243D5">
            <w:pPr>
              <w:pStyle w:val="a5"/>
              <w:ind w:firstLine="0"/>
              <w:jc w:val="left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847" w:type="dxa"/>
          </w:tcPr>
          <w:p w14:paraId="44CD0F68" w14:textId="28FC6389" w:rsidR="00971ECF" w:rsidRPr="00862A36" w:rsidRDefault="00862A36" w:rsidP="00862A36">
            <w:pPr>
              <w:pStyle w:val="a5"/>
              <w:ind w:firstLine="0"/>
              <w:jc w:val="left"/>
            </w:pPr>
            <w:r w:rsidRPr="00872EB8">
              <w:t xml:space="preserve">Сообщение: </w:t>
            </w:r>
            <w:r w:rsidRPr="00862A36">
              <w:t>“</w:t>
            </w:r>
            <w:r>
              <w:t xml:space="preserve">Множество чисел удовлетворяющее условию: 1 </w:t>
            </w:r>
            <w:proofErr w:type="gramStart"/>
            <w:r>
              <w:t xml:space="preserve">15 </w:t>
            </w:r>
            <w:r w:rsidRPr="00862A36">
              <w:t>”</w:t>
            </w:r>
            <w:proofErr w:type="gramEnd"/>
          </w:p>
        </w:tc>
      </w:tr>
      <w:tr w:rsidR="00C243D5" w:rsidRPr="00B03C19" w14:paraId="2680365B" w14:textId="77777777" w:rsidTr="00B959C1">
        <w:tc>
          <w:tcPr>
            <w:tcW w:w="675" w:type="dxa"/>
          </w:tcPr>
          <w:p w14:paraId="135C1FD4" w14:textId="1FB1FEA7" w:rsidR="00C243D5" w:rsidRPr="00C243D5" w:rsidRDefault="00C243D5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64" w:type="dxa"/>
          </w:tcPr>
          <w:p w14:paraId="503DBBF1" w14:textId="7A018E79" w:rsidR="00C243D5" w:rsidRPr="009807C6" w:rsidRDefault="00C243D5" w:rsidP="00C243D5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 xml:space="preserve">программы </w:t>
            </w:r>
            <w:proofErr w:type="gramStart"/>
            <w:r>
              <w:t>(</w:t>
            </w:r>
            <w:r w:rsidRPr="00C243D5">
              <w:t>&lt; 10</w:t>
            </w:r>
            <w:proofErr w:type="gramEnd"/>
            <w:r>
              <w:t>)</w:t>
            </w:r>
          </w:p>
        </w:tc>
        <w:tc>
          <w:tcPr>
            <w:tcW w:w="2410" w:type="dxa"/>
          </w:tcPr>
          <w:p w14:paraId="5933AFE4" w14:textId="22AABC36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5</w:t>
            </w:r>
          </w:p>
          <w:p w14:paraId="2EEFA455" w14:textId="01E41CD4" w:rsidR="00C243D5" w:rsidRPr="00862A36" w:rsidRDefault="00C243D5" w:rsidP="00C243D5">
            <w:pPr>
              <w:pStyle w:val="a5"/>
              <w:tabs>
                <w:tab w:val="left" w:pos="1470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&lt; 10 </w:t>
            </w:r>
            <w:r>
              <w:rPr>
                <w:lang w:val="en-US"/>
              </w:rPr>
              <w:tab/>
            </w:r>
          </w:p>
          <w:p w14:paraId="6B5FE1AB" w14:textId="3A8016F0" w:rsidR="00C243D5" w:rsidRPr="00C243D5" w:rsidRDefault="00C243D5" w:rsidP="00C243D5">
            <w:pPr>
              <w:pStyle w:val="a5"/>
              <w:ind w:firstLine="0"/>
              <w:jc w:val="left"/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847" w:type="dxa"/>
          </w:tcPr>
          <w:p w14:paraId="58614425" w14:textId="138B0FFA" w:rsidR="00C243D5" w:rsidRPr="00C243D5" w:rsidRDefault="00C243D5" w:rsidP="00C243D5">
            <w:pPr>
              <w:pStyle w:val="a5"/>
              <w:ind w:firstLine="0"/>
              <w:jc w:val="left"/>
            </w:pPr>
            <w:r w:rsidRPr="00872EB8">
              <w:t xml:space="preserve">Сообщение: </w:t>
            </w:r>
            <w:r w:rsidRPr="00862A36">
              <w:t>“</w:t>
            </w:r>
            <w:r>
              <w:t>Множество чисел удовлетворяющие условию: -11 0 9</w:t>
            </w:r>
            <w:r w:rsidRPr="00C243D5">
              <w:t>”</w:t>
            </w:r>
          </w:p>
        </w:tc>
      </w:tr>
      <w:tr w:rsidR="00971ECF" w:rsidRPr="00B03C19" w14:paraId="79B6810F" w14:textId="77777777" w:rsidTr="00B959C1">
        <w:tc>
          <w:tcPr>
            <w:tcW w:w="675" w:type="dxa"/>
          </w:tcPr>
          <w:p w14:paraId="3722F68E" w14:textId="36AC0FBA" w:rsidR="00971ECF" w:rsidRPr="00C243D5" w:rsidRDefault="00C243D5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64" w:type="dxa"/>
          </w:tcPr>
          <w:p w14:paraId="535967E6" w14:textId="2238E234" w:rsidR="00971ECF" w:rsidRPr="00862A36" w:rsidRDefault="00862A36" w:rsidP="00971ECF">
            <w:pPr>
              <w:pStyle w:val="a5"/>
              <w:ind w:firstLine="0"/>
              <w:jc w:val="left"/>
            </w:pPr>
            <w:r>
              <w:t>Тест на проверку ввода неправильных значений</w:t>
            </w:r>
          </w:p>
        </w:tc>
        <w:tc>
          <w:tcPr>
            <w:tcW w:w="2410" w:type="dxa"/>
          </w:tcPr>
          <w:p w14:paraId="3FC53E4D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qwe</w:t>
            </w:r>
            <w:proofErr w:type="spellEnd"/>
          </w:p>
          <w:p w14:paraId="0CF3E65E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083A4DBF" w14:textId="03D96830" w:rsidR="00971ECF" w:rsidRPr="00C243D5" w:rsidRDefault="00C243D5" w:rsidP="00C243D5">
            <w:pPr>
              <w:ind w:firstLine="0"/>
              <w:jc w:val="left"/>
              <w:rPr>
                <w:lang w:val="en-US"/>
              </w:rPr>
            </w:pPr>
            <w:proofErr w:type="spellStart"/>
            <w:r w:rsidRPr="00862A36">
              <w:rPr>
                <w:sz w:val="28"/>
                <w:lang w:val="en-US"/>
              </w:rPr>
              <w:t>arr</w:t>
            </w:r>
            <w:proofErr w:type="spellEnd"/>
            <w:r w:rsidRPr="00862A36">
              <w:rPr>
                <w:sz w:val="28"/>
                <w:lang w:val="en-US"/>
              </w:rPr>
              <w:t xml:space="preserve"> = {</w:t>
            </w:r>
            <w:proofErr w:type="spellStart"/>
            <w:r>
              <w:rPr>
                <w:sz w:val="28"/>
                <w:lang w:val="en-US"/>
              </w:rPr>
              <w:t>qwe</w:t>
            </w:r>
            <w:proofErr w:type="spellEnd"/>
            <w:r w:rsidRPr="00862A36">
              <w:rPr>
                <w:sz w:val="28"/>
                <w:lang w:val="en-US"/>
              </w:rPr>
              <w:t>}</w:t>
            </w:r>
          </w:p>
        </w:tc>
        <w:tc>
          <w:tcPr>
            <w:tcW w:w="3847" w:type="dxa"/>
          </w:tcPr>
          <w:p w14:paraId="4B2230CA" w14:textId="33E024DF" w:rsidR="00971ECF" w:rsidRPr="009807C6" w:rsidRDefault="00971ECF" w:rsidP="00862A36">
            <w:pPr>
              <w:pStyle w:val="a5"/>
              <w:ind w:firstLine="0"/>
              <w:jc w:val="left"/>
            </w:pPr>
            <w:r>
              <w:t xml:space="preserve">Сообщение: </w:t>
            </w:r>
            <w:proofErr w:type="gramStart"/>
            <w:r w:rsidRPr="00C5048B">
              <w:t>“</w:t>
            </w:r>
            <w:r w:rsidR="00C243D5">
              <w:t xml:space="preserve"> </w:t>
            </w:r>
            <w:r w:rsidR="00C243D5" w:rsidRPr="00C243D5">
              <w:t>Это</w:t>
            </w:r>
            <w:proofErr w:type="gramEnd"/>
            <w:r w:rsidR="00C243D5" w:rsidRPr="00C243D5">
              <w:t xml:space="preserve"> не число!</w:t>
            </w:r>
            <w:r w:rsidRPr="00C5048B">
              <w:t>”</w:t>
            </w:r>
          </w:p>
        </w:tc>
      </w:tr>
    </w:tbl>
    <w:p w14:paraId="64DEA734" w14:textId="57340EA8" w:rsidR="009B4516" w:rsidRPr="00744138" w:rsidRDefault="009B4516">
      <w:pPr>
        <w:spacing w:after="200" w:line="276" w:lineRule="auto"/>
        <w:rPr>
          <w:rFonts w:eastAsiaTheme="minorEastAsia"/>
          <w:noProof/>
          <w:sz w:val="28"/>
          <w:szCs w:val="28"/>
        </w:rPr>
      </w:pPr>
    </w:p>
    <w:p w14:paraId="4CC16815" w14:textId="3E6FE6EA" w:rsidR="009B4516" w:rsidRDefault="00744138" w:rsidP="009B4516">
      <w:pPr>
        <w:pStyle w:val="11"/>
      </w:pPr>
      <w:bookmarkStart w:id="6" w:name="_Toc50909209"/>
      <w:r>
        <w:t>5</w:t>
      </w:r>
      <w:r w:rsidR="009B4516">
        <w:t xml:space="preserve"> Результаты тестирования</w:t>
      </w:r>
      <w:bookmarkEnd w:id="6"/>
    </w:p>
    <w:p w14:paraId="7C132E75" w14:textId="77777777" w:rsidR="00FD24F8" w:rsidRPr="009B4516" w:rsidRDefault="00FD24F8" w:rsidP="009B4516">
      <w:pPr>
        <w:rPr>
          <w:rFonts w:ascii="Courier New" w:hAnsi="Courier New" w:cs="Courier New"/>
        </w:rPr>
      </w:pPr>
    </w:p>
    <w:p w14:paraId="6761A915" w14:textId="27239F9E" w:rsidR="00FD24F8" w:rsidRDefault="009B4516" w:rsidP="003C572B">
      <w:pPr>
        <w:pStyle w:val="a5"/>
      </w:pPr>
      <w:r>
        <w:t xml:space="preserve">В таблице </w:t>
      </w:r>
      <w:r w:rsidRPr="009B4516">
        <w:t>3</w:t>
      </w:r>
      <w:r>
        <w:t xml:space="preserve"> приведены результаты тестов из таблицы </w:t>
      </w:r>
      <w:r w:rsidRPr="009B4516">
        <w:t>2</w:t>
      </w:r>
      <w:r>
        <w:t>.</w:t>
      </w:r>
    </w:p>
    <w:p w14:paraId="569EDCF7" w14:textId="090F64CD" w:rsidR="007306B3" w:rsidRDefault="009B4516" w:rsidP="007306B3">
      <w:pPr>
        <w:pStyle w:val="a5"/>
      </w:pPr>
      <w:r w:rsidRPr="00A2124D">
        <w:t xml:space="preserve">Таблица </w:t>
      </w:r>
      <w:r>
        <w:rPr>
          <w:lang w:val="en-US"/>
        </w:rPr>
        <w:t>2</w:t>
      </w:r>
      <w:r w:rsidRPr="00A2124D">
        <w:t xml:space="preserve"> – Таблица </w:t>
      </w:r>
      <w:r>
        <w:t>результатов тестирования.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0"/>
        <w:gridCol w:w="3639"/>
        <w:gridCol w:w="3623"/>
        <w:gridCol w:w="1876"/>
      </w:tblGrid>
      <w:tr w:rsidR="007306B3" w:rsidRPr="00D276C3" w14:paraId="3D8D64AD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B747A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02AD0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733C6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A04F7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Результат</w:t>
            </w:r>
          </w:p>
        </w:tc>
      </w:tr>
      <w:tr w:rsidR="00872EB8" w:rsidRPr="00D276C3" w14:paraId="6A8FFDD1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8E257" w14:textId="7F3F214F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72EB8">
              <w:rPr>
                <w:rFonts w:ascii="Times New Roman" w:hAnsi="Times New Roman" w:cs="Times New Roman"/>
                <w:b/>
                <w:bCs/>
                <w:color w:val="000000"/>
              </w:rPr>
              <w:t>Задача 1</w:t>
            </w:r>
          </w:p>
        </w:tc>
      </w:tr>
      <w:tr w:rsidR="00872EB8" w:rsidRPr="00D276C3" w14:paraId="42305650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5C1EBB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3DCA1" w14:textId="6E03D310" w:rsidR="00872EB8" w:rsidRPr="00872EB8" w:rsidRDefault="00D96C00" w:rsidP="00872EB8">
            <w:pPr>
              <w:pStyle w:val="a5"/>
              <w:ind w:firstLine="0"/>
              <w:jc w:val="left"/>
              <w:rPr>
                <w:sz w:val="24"/>
              </w:rPr>
            </w:pPr>
            <w:r w:rsidRPr="00D96C00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</w:t>
            </w:r>
            <w:r w:rsidR="00B959C1" w:rsidRPr="009807C6">
              <w:t>=</w:t>
            </w:r>
            <w:r w:rsidR="00B959C1" w:rsidRPr="00B959C1">
              <w:t xml:space="preserve"> {</w:t>
            </w:r>
            <w:r w:rsidR="00B959C1">
              <w:t xml:space="preserve"> </w:t>
            </w:r>
            <w:r w:rsidR="00B959C1" w:rsidRPr="00B959C1">
              <w:t>32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26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48FE8" w14:textId="77777777" w:rsidR="00D96C00" w:rsidRPr="00D96C00" w:rsidRDefault="00D96C00" w:rsidP="00D96C00">
            <w:pPr>
              <w:pStyle w:val="a5"/>
              <w:rPr>
                <w:sz w:val="24"/>
              </w:rPr>
            </w:pPr>
            <w:r w:rsidRPr="00D96C00">
              <w:rPr>
                <w:sz w:val="24"/>
              </w:rPr>
              <w:t>Четные: [1024, 2916, 5184, 7056, 5184, 1156, 2304, 576, 324, 324, 900, 16, 324, 900, 196, 676]</w:t>
            </w:r>
          </w:p>
          <w:p w14:paraId="2EEA6C49" w14:textId="55B19B3C" w:rsidR="00872EB8" w:rsidRPr="00D96C00" w:rsidRDefault="00D96C00" w:rsidP="00D96C00">
            <w:pPr>
              <w:jc w:val="center"/>
              <w:rPr>
                <w:lang w:eastAsia="zh-CN" w:bidi="hi-IN"/>
              </w:rPr>
            </w:pPr>
            <w:r w:rsidRPr="00D96C00">
              <w:t>Нечетные: [1521, 7225, 7921, 3249, 961, 2809, 6561, 8649, 4225, 9409, 9025, 1089, 4761, 3025]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C2BFE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5D4CBF5F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C45" w14:textId="4451845C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2EB8">
              <w:rPr>
                <w:rFonts w:ascii="Times New Roman" w:hAnsi="Times New Roman" w:cs="Times New Roman"/>
                <w:b/>
                <w:bCs/>
              </w:rPr>
              <w:t>Задача 2</w:t>
            </w:r>
          </w:p>
        </w:tc>
      </w:tr>
      <w:tr w:rsidR="00872EB8" w:rsidRPr="00D276C3" w14:paraId="1968B70B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CC387" w14:textId="0489884D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1AB18" w14:textId="77777777" w:rsidR="00D96C00" w:rsidRPr="00B959C1" w:rsidRDefault="00D96C00" w:rsidP="00D96C0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“I am stud, on INRTU1.”</w:t>
            </w:r>
          </w:p>
          <w:p w14:paraId="1B916F25" w14:textId="77777777" w:rsidR="00872EB8" w:rsidRPr="00D96C00" w:rsidRDefault="00872EB8" w:rsidP="00D96C00">
            <w:pPr>
              <w:ind w:firstLine="708"/>
              <w:rPr>
                <w:lang w:val="en-US"/>
              </w:rPr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BD04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A</w:t>
            </w:r>
            <w:r w:rsidRPr="00B959C1">
              <w:t xml:space="preserve"> встречается 1 раз(а)</w:t>
            </w:r>
          </w:p>
          <w:p w14:paraId="243BFDB9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D</w:t>
            </w:r>
            <w:r w:rsidRPr="00B959C1">
              <w:t xml:space="preserve"> встречается 1 раз(а)</w:t>
            </w:r>
          </w:p>
          <w:p w14:paraId="2C816FAF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I</w:t>
            </w:r>
            <w:r w:rsidRPr="00B959C1">
              <w:t xml:space="preserve"> встречается 2 раз(а)</w:t>
            </w:r>
          </w:p>
          <w:p w14:paraId="7CA65F5E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M</w:t>
            </w:r>
            <w:r w:rsidRPr="00B959C1">
              <w:t xml:space="preserve"> встречается 1 раз(а)</w:t>
            </w:r>
          </w:p>
          <w:p w14:paraId="15A58E57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N</w:t>
            </w:r>
            <w:r w:rsidRPr="00B959C1">
              <w:t xml:space="preserve"> встречается 2 раз(а)</w:t>
            </w:r>
          </w:p>
          <w:p w14:paraId="0B525662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O</w:t>
            </w:r>
            <w:r w:rsidRPr="00B959C1">
              <w:t xml:space="preserve"> встречается 1 раз(а)</w:t>
            </w:r>
          </w:p>
          <w:p w14:paraId="70C8989C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R</w:t>
            </w:r>
            <w:r w:rsidRPr="00B959C1">
              <w:t xml:space="preserve"> встречается 1 раз(а)</w:t>
            </w:r>
          </w:p>
          <w:p w14:paraId="5A937C8D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S</w:t>
            </w:r>
            <w:r w:rsidRPr="00B959C1">
              <w:t xml:space="preserve"> встречается 1 раз(а)</w:t>
            </w:r>
          </w:p>
          <w:p w14:paraId="671E0C01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T</w:t>
            </w:r>
            <w:r w:rsidRPr="00B959C1">
              <w:t xml:space="preserve"> встречается 2 раз(а)</w:t>
            </w:r>
          </w:p>
          <w:p w14:paraId="06BF79F4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U</w:t>
            </w:r>
            <w:r w:rsidRPr="00B959C1">
              <w:t xml:space="preserve"> встречается 2 раз(а)</w:t>
            </w:r>
          </w:p>
          <w:p w14:paraId="7AB63538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1 встречается 1 раз(а)</w:t>
            </w:r>
          </w:p>
          <w:p w14:paraId="3B248C4C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Пробел встречается 4 раз(а)</w:t>
            </w:r>
          </w:p>
          <w:p w14:paraId="04270945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Запятая встречается 1 раз(а)</w:t>
            </w:r>
          </w:p>
          <w:p w14:paraId="4AD12386" w14:textId="689B3E62" w:rsidR="00872EB8" w:rsidRPr="00872EB8" w:rsidRDefault="00D96C00" w:rsidP="00D96C00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D96C00">
              <w:t>Точка встречается 1 раз(а)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C97CF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78C11414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2E87A" w14:textId="2B3E9C15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D7519" w14:textId="52FAC1FD" w:rsidR="00872EB8" w:rsidRPr="00D96C00" w:rsidRDefault="00D96C00" w:rsidP="00872EB8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B959C1">
              <w:rPr>
                <w:lang w:val="en-US"/>
              </w:rPr>
              <w:t>str</w:t>
            </w:r>
            <w:proofErr w:type="spellEnd"/>
            <w:proofErr w:type="gramEnd"/>
            <w:r w:rsidRPr="00B959C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“I am stud, on INRTU1.</w:t>
            </w:r>
            <w:r w:rsidRPr="00B959C1">
              <w:rPr>
                <w:lang w:val="en-US"/>
              </w:rPr>
              <w:t>\</w:t>
            </w:r>
            <w:r>
              <w:rPr>
                <w:lang w:val="en-US"/>
              </w:rPr>
              <w:t>”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225AF" w14:textId="5681A55A" w:rsidR="00872EB8" w:rsidRPr="00D96C00" w:rsidRDefault="00D96C00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D96C00">
              <w:rPr>
                <w:rFonts w:ascii="Times New Roman" w:hAnsi="Times New Roman" w:cs="Times New Roman"/>
              </w:rPr>
              <w:t xml:space="preserve">Неправильный ввод, повторите </w:t>
            </w:r>
            <w:r w:rsidR="00C243D5" w:rsidRPr="00D96C00">
              <w:rPr>
                <w:rFonts w:ascii="Times New Roman" w:hAnsi="Times New Roman" w:cs="Times New Roman"/>
              </w:rPr>
              <w:t>ввод. (</w:t>
            </w:r>
            <w:r w:rsidRPr="00D96C00">
              <w:rPr>
                <w:rFonts w:ascii="Times New Roman" w:hAnsi="Times New Roman" w:cs="Times New Roman"/>
              </w:rPr>
              <w:t>Буквы, цифры, запятая, точка и пробел.)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C901A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6FCABDC9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0C1E2" w14:textId="20CEE5FB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2EB8">
              <w:rPr>
                <w:rFonts w:ascii="Times New Roman" w:hAnsi="Times New Roman" w:cs="Times New Roman"/>
                <w:b/>
                <w:bCs/>
              </w:rPr>
              <w:t>Задача 3</w:t>
            </w:r>
          </w:p>
        </w:tc>
      </w:tr>
      <w:tr w:rsidR="00872EB8" w:rsidRPr="00D276C3" w14:paraId="688EF6C9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8EFF" w14:textId="6195A6D5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D3D1B" w14:textId="77777777" w:rsidR="00862A36" w:rsidRDefault="00862A36" w:rsidP="00862A36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4</w:t>
            </w:r>
          </w:p>
          <w:p w14:paraId="4EEDEF1A" w14:textId="77777777" w:rsidR="00862A36" w:rsidRPr="00862A36" w:rsidRDefault="00862A36" w:rsidP="00862A3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66B710D2" w14:textId="18FA9E6D" w:rsidR="00872EB8" w:rsidRPr="00862A36" w:rsidRDefault="00862A36" w:rsidP="00862A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907E4" w14:textId="77777777" w:rsidR="00872EB8" w:rsidRPr="00872EB8" w:rsidRDefault="00872EB8" w:rsidP="00872EB8">
            <w:pPr>
              <w:pStyle w:val="a5"/>
              <w:jc w:val="left"/>
              <w:rPr>
                <w:sz w:val="24"/>
              </w:rPr>
            </w:pPr>
          </w:p>
          <w:p w14:paraId="7921CC92" w14:textId="5B10EC32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</w:rPr>
              <w:t xml:space="preserve">Сообщение: </w:t>
            </w:r>
            <w:r w:rsidRPr="00862A36">
              <w:rPr>
                <w:rFonts w:ascii="Times New Roman" w:hAnsi="Times New Roman" w:cs="Times New Roman"/>
              </w:rPr>
              <w:t>“</w:t>
            </w:r>
            <w:r w:rsidR="00862A36">
              <w:t xml:space="preserve">Множество чисел удовлетворяющее условию: 1 </w:t>
            </w:r>
            <w:proofErr w:type="gramStart"/>
            <w:r w:rsidR="00862A36">
              <w:t xml:space="preserve">15 </w:t>
            </w:r>
            <w:r w:rsidRPr="00862A36">
              <w:rPr>
                <w:rFonts w:ascii="Times New Roman" w:hAnsi="Times New Roman" w:cs="Times New Roman"/>
              </w:rPr>
              <w:t>”</w:t>
            </w:r>
            <w:proofErr w:type="gramEnd"/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05A3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C243D5" w:rsidRPr="00D276C3" w14:paraId="5BB98E4F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24248" w14:textId="789542F0" w:rsidR="00C243D5" w:rsidRPr="00C243D5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622E9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5</w:t>
            </w:r>
          </w:p>
          <w:p w14:paraId="01B61605" w14:textId="77777777" w:rsidR="00C243D5" w:rsidRPr="00862A36" w:rsidRDefault="00C243D5" w:rsidP="00C243D5">
            <w:pPr>
              <w:pStyle w:val="a5"/>
              <w:tabs>
                <w:tab w:val="left" w:pos="1470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&lt; 10 </w:t>
            </w:r>
            <w:r>
              <w:rPr>
                <w:lang w:val="en-US"/>
              </w:rPr>
              <w:tab/>
            </w:r>
          </w:p>
          <w:p w14:paraId="0035B215" w14:textId="41777B55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D6EA7" w14:textId="16281F27" w:rsidR="00C243D5" w:rsidRPr="00872EB8" w:rsidRDefault="00C243D5" w:rsidP="00C243D5">
            <w:pPr>
              <w:pStyle w:val="a5"/>
              <w:ind w:firstLine="0"/>
              <w:jc w:val="left"/>
              <w:rPr>
                <w:sz w:val="24"/>
              </w:rPr>
            </w:pPr>
            <w:r w:rsidRPr="00872EB8">
              <w:t xml:space="preserve">Сообщение: </w:t>
            </w:r>
            <w:r w:rsidRPr="00862A36">
              <w:t>“</w:t>
            </w:r>
            <w:r>
              <w:t>Множество чисел удовлетворяющие условию: -11 0 9</w:t>
            </w:r>
            <w:r w:rsidRPr="00C243D5">
              <w:t>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AB7C9" w14:textId="682263C9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C243D5" w:rsidRPr="00D276C3" w14:paraId="15A77795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E5C2E" w14:textId="33BF03D1" w:rsidR="00C243D5" w:rsidRPr="00C243D5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8CAAC" w14:textId="6F81E1BA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msize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qwe</w:t>
            </w:r>
            <w:proofErr w:type="spellEnd"/>
          </w:p>
          <w:p w14:paraId="16441AE7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7742A4CA" w14:textId="5676C93B" w:rsidR="00C243D5" w:rsidRPr="00862A36" w:rsidRDefault="00C243D5" w:rsidP="00C243D5">
            <w:pPr>
              <w:rPr>
                <w:lang w:val="en-US"/>
              </w:rPr>
            </w:pPr>
            <w:proofErr w:type="spellStart"/>
            <w:r w:rsidRPr="00862A36">
              <w:rPr>
                <w:sz w:val="28"/>
                <w:lang w:val="en-US"/>
              </w:rPr>
              <w:t>arr</w:t>
            </w:r>
            <w:proofErr w:type="spellEnd"/>
            <w:r w:rsidRPr="00862A36">
              <w:rPr>
                <w:sz w:val="28"/>
                <w:lang w:val="en-US"/>
              </w:rPr>
              <w:t xml:space="preserve"> = {</w:t>
            </w:r>
            <w:proofErr w:type="spellStart"/>
            <w:r>
              <w:rPr>
                <w:sz w:val="28"/>
                <w:lang w:val="en-US"/>
              </w:rPr>
              <w:t>qwe</w:t>
            </w:r>
            <w:proofErr w:type="spellEnd"/>
            <w:r w:rsidRPr="00862A36">
              <w:rPr>
                <w:sz w:val="28"/>
                <w:lang w:val="en-US"/>
              </w:rPr>
              <w:t>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289D8" w14:textId="3675E38F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</w:rPr>
              <w:t>Сообщение: “</w:t>
            </w:r>
            <w:r>
              <w:t>Это</w:t>
            </w:r>
            <w:r w:rsidRPr="00862A36">
              <w:rPr>
                <w:rFonts w:ascii="Times New Roman" w:hAnsi="Times New Roman" w:cs="Times New Roman"/>
              </w:rPr>
              <w:t xml:space="preserve"> не число!</w:t>
            </w:r>
            <w:r w:rsidRPr="00872EB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F0C4B" w14:textId="77777777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</w:tbl>
    <w:p w14:paraId="1CAF3A0E" w14:textId="199A5AA0" w:rsidR="00872EB8" w:rsidRDefault="00872EB8" w:rsidP="00FD24F8">
      <w:pPr>
        <w:rPr>
          <w:rFonts w:ascii="Courier New" w:hAnsi="Courier New" w:cs="Courier New"/>
        </w:rPr>
      </w:pPr>
    </w:p>
    <w:p w14:paraId="740F7B3B" w14:textId="43142682" w:rsidR="00D96C00" w:rsidRDefault="00872EB8" w:rsidP="00C243D5">
      <w:pPr>
        <w:pStyle w:val="a5"/>
      </w:pPr>
      <w:r>
        <w:lastRenderedPageBreak/>
        <w:t xml:space="preserve">Результаты выполнения тестов с приведены на рисунках с </w:t>
      </w:r>
      <w:r w:rsidR="00C243D5" w:rsidRPr="00C243D5">
        <w:t>4</w:t>
      </w:r>
      <w:r>
        <w:t xml:space="preserve"> по </w:t>
      </w:r>
      <w:r w:rsidR="00C243D5" w:rsidRPr="00C243D5">
        <w:t xml:space="preserve">9 </w:t>
      </w:r>
      <w:r>
        <w:t>соответственно.</w:t>
      </w:r>
    </w:p>
    <w:p w14:paraId="3D8C0C2F" w14:textId="039E4CE5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AF8A649" wp14:editId="4FF7E4C0">
            <wp:extent cx="5940425" cy="542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110" b="19035"/>
                    <a:stretch/>
                  </pic:blipFill>
                  <pic:spPr bwMode="auto"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545AD" w14:textId="2C8B51BD" w:rsidR="003C572B" w:rsidRPr="000211F6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4</w:t>
      </w:r>
      <w:r>
        <w:rPr>
          <w:sz w:val="28"/>
          <w:szCs w:val="28"/>
        </w:rPr>
        <w:t xml:space="preserve"> — Результат выполнения теста 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1</w:t>
      </w:r>
    </w:p>
    <w:p w14:paraId="10BA7D31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7ECF5481" w14:textId="3D5B60E3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5A0AF9D" wp14:editId="5F48FDFC">
            <wp:extent cx="5940425" cy="45669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639D" w14:textId="56F80A40" w:rsidR="003C572B" w:rsidRPr="00D96C00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5</w:t>
      </w:r>
      <w:r>
        <w:rPr>
          <w:sz w:val="28"/>
          <w:szCs w:val="28"/>
        </w:rPr>
        <w:t xml:space="preserve"> — Результат выполнения теста </w:t>
      </w:r>
      <w:r w:rsidR="00D96C00" w:rsidRPr="00D96C00">
        <w:rPr>
          <w:sz w:val="28"/>
          <w:szCs w:val="28"/>
        </w:rPr>
        <w:t>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D96C00" w:rsidRPr="00D96C00">
        <w:rPr>
          <w:sz w:val="28"/>
          <w:szCs w:val="28"/>
        </w:rPr>
        <w:t>2</w:t>
      </w:r>
    </w:p>
    <w:p w14:paraId="559F6B89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0749CF68" w14:textId="77777777" w:rsidR="00D96C00" w:rsidRDefault="00D96C00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3E3A072F" w14:textId="6831F743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25EA32B" wp14:editId="55BB2365">
            <wp:extent cx="5940425" cy="9277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033"/>
                    <a:stretch/>
                  </pic:blipFill>
                  <pic:spPr bwMode="auto"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7D8FF" w14:textId="27FF09EC" w:rsidR="003C572B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6</w:t>
      </w:r>
      <w:r>
        <w:rPr>
          <w:sz w:val="28"/>
          <w:szCs w:val="28"/>
        </w:rPr>
        <w:t xml:space="preserve"> — Результат выполнения теста </w:t>
      </w:r>
      <w:r w:rsidR="00D96C00" w:rsidRPr="00D96C00">
        <w:rPr>
          <w:sz w:val="28"/>
          <w:szCs w:val="28"/>
        </w:rPr>
        <w:t>2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2</w:t>
      </w:r>
    </w:p>
    <w:p w14:paraId="6B6C35E7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12759A7D" w14:textId="77777777" w:rsidR="00862A36" w:rsidRDefault="00862A36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250AC6F2" w14:textId="4FD38D80" w:rsidR="003C572B" w:rsidRDefault="00862A36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E84DB5" wp14:editId="2B1652DC">
            <wp:extent cx="5940425" cy="15430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166" b="14299"/>
                    <a:stretch/>
                  </pic:blipFill>
                  <pic:spPr bwMode="auto"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CCAD7" w14:textId="352EC5BB" w:rsidR="003C572B" w:rsidRPr="00C243D5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7</w:t>
      </w:r>
      <w:r>
        <w:rPr>
          <w:sz w:val="28"/>
          <w:szCs w:val="28"/>
        </w:rPr>
        <w:t xml:space="preserve"> — Результат выполнения теста </w:t>
      </w:r>
      <w:r w:rsidR="00C243D5" w:rsidRPr="00C243D5">
        <w:rPr>
          <w:sz w:val="28"/>
          <w:szCs w:val="28"/>
        </w:rPr>
        <w:t>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C243D5" w:rsidRPr="00C243D5">
        <w:rPr>
          <w:sz w:val="28"/>
          <w:szCs w:val="28"/>
        </w:rPr>
        <w:t>3</w:t>
      </w:r>
    </w:p>
    <w:p w14:paraId="7342CC28" w14:textId="77777777" w:rsidR="00C243D5" w:rsidRDefault="00C243D5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29AE1771" w14:textId="649F0F31" w:rsidR="003C572B" w:rsidRDefault="00C243D5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C4047EF" wp14:editId="5F845878">
            <wp:extent cx="5940425" cy="16764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782" b="14525"/>
                    <a:stretch/>
                  </pic:blipFill>
                  <pic:spPr bwMode="auto"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68DDB" w14:textId="4B2DD14C" w:rsidR="003C572B" w:rsidRPr="00C243D5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8</w:t>
      </w:r>
      <w:r>
        <w:rPr>
          <w:sz w:val="28"/>
          <w:szCs w:val="28"/>
        </w:rPr>
        <w:t xml:space="preserve"> — Результат выполнения теста </w:t>
      </w:r>
      <w:r w:rsidR="00C243D5" w:rsidRPr="00C243D5">
        <w:rPr>
          <w:sz w:val="28"/>
          <w:szCs w:val="28"/>
        </w:rPr>
        <w:t>2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C243D5" w:rsidRPr="00C243D5">
        <w:rPr>
          <w:sz w:val="28"/>
          <w:szCs w:val="28"/>
        </w:rPr>
        <w:t>3</w:t>
      </w:r>
    </w:p>
    <w:p w14:paraId="45A09988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46D1CE0F" w14:textId="77777777" w:rsidR="00C243D5" w:rsidRDefault="00C243D5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6848A79E" w14:textId="5812A4E9" w:rsidR="003C572B" w:rsidRDefault="00C243D5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4D52B6" wp14:editId="23A68890">
            <wp:extent cx="5940425" cy="16097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6459" b="15426"/>
                    <a:stretch/>
                  </pic:blipFill>
                  <pic:spPr bwMode="auto"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0E426" w14:textId="5329A781" w:rsidR="003C572B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9</w:t>
      </w:r>
      <w:r>
        <w:rPr>
          <w:sz w:val="28"/>
          <w:szCs w:val="28"/>
        </w:rPr>
        <w:t xml:space="preserve"> — Результат выполнения теста</w:t>
      </w:r>
      <w:r w:rsidR="00C243D5" w:rsidRPr="00C243D5">
        <w:rPr>
          <w:sz w:val="28"/>
          <w:szCs w:val="28"/>
        </w:rPr>
        <w:t xml:space="preserve"> 3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3</w:t>
      </w:r>
    </w:p>
    <w:p w14:paraId="30505957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25A3CB33" w14:textId="79DAF5CE" w:rsidR="00872EB8" w:rsidRDefault="00872EB8" w:rsidP="00531E3E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</w:p>
    <w:p w14:paraId="6014D04D" w14:textId="77777777" w:rsidR="00C243D5" w:rsidRDefault="00C243D5" w:rsidP="00744138">
      <w:pPr>
        <w:pStyle w:val="11"/>
      </w:pPr>
      <w:bookmarkStart w:id="7" w:name="_Toc50909210"/>
    </w:p>
    <w:p w14:paraId="19880C8A" w14:textId="77777777" w:rsidR="00C243D5" w:rsidRDefault="00C243D5" w:rsidP="00744138">
      <w:pPr>
        <w:pStyle w:val="11"/>
      </w:pPr>
    </w:p>
    <w:p w14:paraId="1355D98F" w14:textId="77777777" w:rsidR="00C243D5" w:rsidRDefault="00C243D5" w:rsidP="00744138">
      <w:pPr>
        <w:pStyle w:val="11"/>
      </w:pPr>
    </w:p>
    <w:p w14:paraId="5F880B1B" w14:textId="77777777" w:rsidR="00C243D5" w:rsidRDefault="00C243D5" w:rsidP="00744138">
      <w:pPr>
        <w:pStyle w:val="11"/>
      </w:pPr>
    </w:p>
    <w:p w14:paraId="011EE194" w14:textId="77777777" w:rsidR="00C243D5" w:rsidRDefault="00C243D5" w:rsidP="00744138">
      <w:pPr>
        <w:pStyle w:val="11"/>
      </w:pPr>
    </w:p>
    <w:p w14:paraId="34029608" w14:textId="77777777" w:rsidR="00C243D5" w:rsidRDefault="00C243D5" w:rsidP="00744138">
      <w:pPr>
        <w:pStyle w:val="11"/>
      </w:pPr>
    </w:p>
    <w:p w14:paraId="0202F4B6" w14:textId="56372047" w:rsidR="00744138" w:rsidRPr="005C6CEC" w:rsidRDefault="00744138" w:rsidP="00744138">
      <w:pPr>
        <w:pStyle w:val="11"/>
      </w:pPr>
      <w:r w:rsidRPr="005C6CEC">
        <w:t xml:space="preserve">6 </w:t>
      </w:r>
      <w:r>
        <w:t>Листинг</w:t>
      </w:r>
      <w:r w:rsidRPr="005C6CEC">
        <w:t xml:space="preserve"> </w:t>
      </w:r>
      <w:r>
        <w:t>исходного</w:t>
      </w:r>
      <w:r w:rsidRPr="005C6CEC">
        <w:t xml:space="preserve"> </w:t>
      </w:r>
      <w:r>
        <w:t>кода</w:t>
      </w:r>
      <w:bookmarkEnd w:id="7"/>
    </w:p>
    <w:p w14:paraId="20A210C7" w14:textId="77777777" w:rsidR="00C243D5" w:rsidRPr="005C6CEC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package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com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</w:rPr>
        <w:t>.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company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</w:rPr>
        <w:t>;</w:t>
      </w:r>
    </w:p>
    <w:p w14:paraId="041D78B0" w14:textId="046A53D3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lastRenderedPageBreak/>
        <w:t>import java.util.Arrays;</w:t>
      </w:r>
    </w:p>
    <w:p w14:paraId="49351AAE" w14:textId="7E1E7B99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import java.util.*;</w:t>
      </w:r>
    </w:p>
    <w:p w14:paraId="558638E9" w14:textId="72789464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public class Main {</w:t>
      </w:r>
    </w:p>
    <w:p w14:paraId="19421AD6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public static void main(String[] args) {</w:t>
      </w:r>
    </w:p>
    <w:p w14:paraId="180C5591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System.out.println("Вывод первой программы: ");</w:t>
      </w:r>
    </w:p>
    <w:p w14:paraId="2C3B5CA4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Programm1();</w:t>
      </w:r>
    </w:p>
    <w:p w14:paraId="7C5DC58F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System.out.println("Вывод второй программы: ");</w:t>
      </w:r>
    </w:p>
    <w:p w14:paraId="3470F1D1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Programm2();</w:t>
      </w:r>
    </w:p>
    <w:p w14:paraId="6BF9A3EF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System.out.println("Вывод третьей программы: ");</w:t>
      </w:r>
    </w:p>
    <w:p w14:paraId="6312ECD3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Programm3();</w:t>
      </w:r>
    </w:p>
    <w:p w14:paraId="68145528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}</w:t>
      </w:r>
    </w:p>
    <w:p w14:paraId="6F13DF0F" w14:textId="780F4023" w:rsidR="00C243D5" w:rsidRPr="005C6CEC" w:rsidRDefault="00C243D5" w:rsidP="00C243D5">
      <w:pPr>
        <w:spacing w:after="20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/>
          <w:bCs/>
          <w:noProof/>
          <w:color w:val="000000" w:themeColor="text1"/>
          <w:sz w:val="28"/>
          <w:szCs w:val="28"/>
        </w:rPr>
        <w:t>Программа</w:t>
      </w:r>
      <w:r w:rsidRPr="005C6CE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1</w:t>
      </w:r>
    </w:p>
    <w:p w14:paraId="68612221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static void Programm1() {</w:t>
      </w:r>
    </w:p>
    <w:p w14:paraId="71674A8A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int m = 30;</w:t>
      </w:r>
    </w:p>
    <w:p w14:paraId="22A38852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int[] source = new int[m];</w:t>
      </w:r>
    </w:p>
    <w:p w14:paraId="76B172C0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int evens = 0, odds = 0;</w:t>
      </w:r>
    </w:p>
    <w:p w14:paraId="108C1C19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Random Rndm = new Random();</w:t>
      </w:r>
    </w:p>
    <w:p w14:paraId="6A1EB7BB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</w:p>
    <w:p w14:paraId="377B7A2B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System.out.println("Исходная матрица: ");</w:t>
      </w:r>
    </w:p>
    <w:p w14:paraId="170A996B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for (int i = 0; i &lt; m; i++) {</w:t>
      </w:r>
    </w:p>
    <w:p w14:paraId="0CAC5087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int Rn = Rndm.nextInt(100);</w:t>
      </w:r>
    </w:p>
    <w:p w14:paraId="4999F66D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System.out.print(Rn + " ");</w:t>
      </w:r>
    </w:p>
    <w:p w14:paraId="328F93F5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source[i] = Rn * Rn;</w:t>
      </w:r>
    </w:p>
    <w:p w14:paraId="492BE81C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//System.out.print(source[i] + " ");</w:t>
      </w:r>
    </w:p>
    <w:p w14:paraId="3474464D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</w:p>
    <w:p w14:paraId="6BB9C06D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if (source[i] % 2 == 0) {</w:t>
      </w:r>
    </w:p>
    <w:p w14:paraId="5018083D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    evens++;</w:t>
      </w:r>
    </w:p>
    <w:p w14:paraId="4500E2B4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} else {</w:t>
      </w:r>
    </w:p>
    <w:p w14:paraId="4E05E55D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lastRenderedPageBreak/>
        <w:t xml:space="preserve">                odds++;</w:t>
      </w:r>
    </w:p>
    <w:p w14:paraId="533CEFAF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14:paraId="63C3F0AD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}</w:t>
      </w:r>
    </w:p>
    <w:p w14:paraId="6EF51076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System.out.println();</w:t>
      </w:r>
    </w:p>
    <w:p w14:paraId="4A85631F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int[] masEven = new int[evens];</w:t>
      </w:r>
    </w:p>
    <w:p w14:paraId="7A387799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int[] masOdd = new int[odds];</w:t>
      </w:r>
    </w:p>
    <w:p w14:paraId="63511287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int index1 = 0, index2 = 0;</w:t>
      </w:r>
    </w:p>
    <w:p w14:paraId="3840BF40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</w:p>
    <w:p w14:paraId="26F5DDE8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for (int i = 0; i &lt; m; i++) {</w:t>
      </w:r>
    </w:p>
    <w:p w14:paraId="414ED716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if (source[i] % 2 == 0) {</w:t>
      </w:r>
    </w:p>
    <w:p w14:paraId="089E3D9D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    masEven[index1++] = source[i];</w:t>
      </w:r>
    </w:p>
    <w:p w14:paraId="39AE629D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} else {</w:t>
      </w:r>
    </w:p>
    <w:p w14:paraId="7209EBD0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    masOdd[index2++] = source[i];</w:t>
      </w:r>
    </w:p>
    <w:p w14:paraId="01A86F0C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14:paraId="35B8C2CD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}</w:t>
      </w:r>
    </w:p>
    <w:p w14:paraId="0C160918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</w:p>
    <w:p w14:paraId="44679BC2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System.out.println("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Четные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: " + Arrays.toString(masEven));</w:t>
      </w:r>
    </w:p>
    <w:p w14:paraId="55CF4A9A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System.out.println("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Нечетные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: " + Arrays.toString(masOdd));</w:t>
      </w:r>
    </w:p>
    <w:p w14:paraId="0C6DC9B8" w14:textId="77777777" w:rsid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}</w:t>
      </w:r>
    </w:p>
    <w:p w14:paraId="6977E610" w14:textId="41D0E887" w:rsidR="00C243D5" w:rsidRPr="005C6CEC" w:rsidRDefault="00C243D5" w:rsidP="00C243D5">
      <w:pPr>
        <w:spacing w:after="20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/>
          <w:bCs/>
          <w:noProof/>
          <w:color w:val="000000" w:themeColor="text1"/>
          <w:sz w:val="28"/>
          <w:szCs w:val="28"/>
        </w:rPr>
        <w:t>Программа</w:t>
      </w:r>
      <w:r w:rsidRPr="005C6CE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2</w:t>
      </w:r>
    </w:p>
    <w:p w14:paraId="6AE04E2A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static void Programm2() {</w:t>
      </w:r>
    </w:p>
    <w:p w14:paraId="3A23958C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int[] arr = new int[255];</w:t>
      </w:r>
    </w:p>
    <w:p w14:paraId="022CF21B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Scanner sc = new Scanner(System.in);</w:t>
      </w:r>
    </w:p>
    <w:p w14:paraId="1150ABE9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System.out.println("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Введите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строку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:");</w:t>
      </w:r>
    </w:p>
    <w:p w14:paraId="5EDFC2AA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String str = sc.nextLine();</w:t>
      </w:r>
    </w:p>
    <w:p w14:paraId="493BED5E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while (!str.matches("[A-Za-z0-9,. ]+")){</w:t>
      </w:r>
    </w:p>
    <w:p w14:paraId="1B0E016C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System.out.println("Неправильный ввод, повторите ввод.(Буквы, цифры, запятая, точка и пробел.)");</w:t>
      </w:r>
    </w:p>
    <w:p w14:paraId="035950A6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lastRenderedPageBreak/>
        <w:t xml:space="preserve">    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str = sc.nextLine();</w:t>
      </w:r>
    </w:p>
    <w:p w14:paraId="14779D90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}</w:t>
      </w:r>
    </w:p>
    <w:p w14:paraId="4BE46C10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String result = str.toUpperCase();</w:t>
      </w:r>
    </w:p>
    <w:p w14:paraId="151277FC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for (int i = 0; i &lt; result.length(); i++) {</w:t>
      </w:r>
    </w:p>
    <w:p w14:paraId="0091ADAE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arr[result.charAt(i)]++;</w:t>
      </w:r>
    </w:p>
    <w:p w14:paraId="6FC0A95A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}</w:t>
      </w:r>
    </w:p>
    <w:p w14:paraId="4D2DC3ED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</w:p>
    <w:p w14:paraId="6FC24591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for (int i = 65; i &lt; 91; i++) {</w:t>
      </w:r>
    </w:p>
    <w:p w14:paraId="0AF3D027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System.out.println((char) i + "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встречается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" + arr[i] + "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раз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(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а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)");</w:t>
      </w:r>
    </w:p>
    <w:p w14:paraId="4685210A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}</w:t>
      </w:r>
    </w:p>
    <w:p w14:paraId="7C51514C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for (int i = 48; i &lt; 58; i++) {</w:t>
      </w:r>
    </w:p>
    <w:p w14:paraId="56A8DA8D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System.out.println((char) i + "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встречается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" + arr[i] + "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раз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(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а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)");</w:t>
      </w:r>
    </w:p>
    <w:p w14:paraId="26D53C80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}</w:t>
      </w:r>
    </w:p>
    <w:p w14:paraId="5D7EB5D7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System.out.println("Пробел встречается " + arr[32] + " раз(а)");</w:t>
      </w:r>
    </w:p>
    <w:p w14:paraId="6112F3E9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System.out.println("Запятая встречается " + arr[44] + " раз(а)");</w:t>
      </w:r>
    </w:p>
    <w:p w14:paraId="2F2426AF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System.out.println("Точка встречается " + arr[46] + " раз(а)");</w:t>
      </w:r>
    </w:p>
    <w:p w14:paraId="18ECD6C7" w14:textId="77777777" w:rsid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}</w:t>
      </w:r>
    </w:p>
    <w:p w14:paraId="06754D9A" w14:textId="139871EF" w:rsidR="00C243D5" w:rsidRPr="005C6CEC" w:rsidRDefault="00C243D5" w:rsidP="00C243D5">
      <w:pPr>
        <w:spacing w:after="20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/>
          <w:bCs/>
          <w:noProof/>
          <w:color w:val="000000" w:themeColor="text1"/>
          <w:sz w:val="28"/>
          <w:szCs w:val="28"/>
        </w:rPr>
        <w:t>Программа</w:t>
      </w:r>
      <w:r w:rsidRPr="005C6CE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3</w:t>
      </w:r>
    </w:p>
    <w:p w14:paraId="50F8438B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static void Programm3() {</w:t>
      </w:r>
    </w:p>
    <w:p w14:paraId="5F440EA0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Scanner sc = new Scanner(System.in);</w:t>
      </w:r>
    </w:p>
    <w:p w14:paraId="50F1F5E0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System.out.println("Объявите длину множества чисел: ");</w:t>
      </w:r>
    </w:p>
    <w:p w14:paraId="6D7285D6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int msize;</w:t>
      </w:r>
    </w:p>
    <w:p w14:paraId="5D855F6C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do {</w:t>
      </w:r>
    </w:p>
    <w:p w14:paraId="60AA95AA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while (!sc.hasNextInt()) {</w:t>
      </w:r>
    </w:p>
    <w:p w14:paraId="0B3C7606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System.out.println("Это не число!");</w:t>
      </w:r>
    </w:p>
    <w:p w14:paraId="298880CC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sc.next();</w:t>
      </w:r>
    </w:p>
    <w:p w14:paraId="74C1E9EC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14:paraId="4E37FE71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msize = sc.nextInt();</w:t>
      </w:r>
    </w:p>
    <w:p w14:paraId="55290AB1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lastRenderedPageBreak/>
        <w:t xml:space="preserve">        } while ((msize % 1) != 0);</w:t>
      </w:r>
    </w:p>
    <w:p w14:paraId="228C19BF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sc.nextLine();</w:t>
      </w:r>
    </w:p>
    <w:p w14:paraId="73C46802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int[] arr = new int[msize];</w:t>
      </w:r>
    </w:p>
    <w:p w14:paraId="50D71AB3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</w:p>
    <w:p w14:paraId="6728162C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System.out.println("Введите условие Ваше услови, &gt; 0 || &lt; 10: ");</w:t>
      </w:r>
    </w:p>
    <w:p w14:paraId="07E78B53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</w:p>
    <w:p w14:paraId="58D8B3DC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int n;</w:t>
      </w:r>
    </w:p>
    <w:p w14:paraId="0C78EE6B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boolean moreThan;</w:t>
      </w:r>
    </w:p>
    <w:p w14:paraId="165F3D24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</w:p>
    <w:p w14:paraId="5EB93F61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String s = sc.nextLine();</w:t>
      </w:r>
    </w:p>
    <w:p w14:paraId="03C15A03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String[] s1 = s.split(" ");</w:t>
      </w:r>
    </w:p>
    <w:p w14:paraId="2BA6DC8A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moreThan = s1[0].equals("&gt;");</w:t>
      </w:r>
    </w:p>
    <w:p w14:paraId="3B675D7E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n = Integer.parseInt(s1[1]);</w:t>
      </w:r>
    </w:p>
    <w:p w14:paraId="077A8FEE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</w:p>
    <w:p w14:paraId="03F0592F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System.out.println("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Введите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элементы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массива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: ");</w:t>
      </w:r>
    </w:p>
    <w:p w14:paraId="369A0AA2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for (int i = 0; i &lt; msize; i++) {</w:t>
      </w:r>
    </w:p>
    <w:p w14:paraId="4E96C949" w14:textId="77777777" w:rsidR="00C243D5" w:rsidRPr="005C6CEC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do {</w:t>
      </w:r>
    </w:p>
    <w:p w14:paraId="09B4C698" w14:textId="77777777" w:rsidR="00C243D5" w:rsidRPr="005C6CEC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    while (!sc.hasNextInt()) {</w:t>
      </w:r>
    </w:p>
    <w:p w14:paraId="77337D39" w14:textId="77777777" w:rsidR="00C243D5" w:rsidRPr="005C6CEC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        System.out.println("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Это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не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число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!");</w:t>
      </w:r>
    </w:p>
    <w:p w14:paraId="0D57E2E7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sc.next();</w:t>
      </w:r>
    </w:p>
    <w:p w14:paraId="7FA880AB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    }</w:t>
      </w:r>
    </w:p>
    <w:p w14:paraId="7E5D2EA2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    arr[i] = sc.nextInt();</w:t>
      </w:r>
    </w:p>
    <w:p w14:paraId="57D2E946" w14:textId="6F968693" w:rsidR="00C243D5" w:rsidRPr="005C6CEC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} while ((arr[i] % 1) != 0); </w:t>
      </w:r>
    </w:p>
    <w:p w14:paraId="514BF5F9" w14:textId="77777777" w:rsidR="00C243D5" w:rsidRPr="005C6CEC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}</w:t>
      </w:r>
    </w:p>
    <w:p w14:paraId="6A283F99" w14:textId="77777777" w:rsidR="00C243D5" w:rsidRPr="005C6CEC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</w:p>
    <w:p w14:paraId="251CD13C" w14:textId="77777777" w:rsidR="00C243D5" w:rsidRPr="005C6CEC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System.out.println("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Множество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чисел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удовлетворяющие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условию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: ");</w:t>
      </w:r>
    </w:p>
    <w:p w14:paraId="5D93BFEA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>for (int i = 0; i &lt; msize; i++) {</w:t>
      </w:r>
    </w:p>
    <w:p w14:paraId="08365B0A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if (moreThan &amp;&amp; arr[i] &gt; n)</w:t>
      </w:r>
    </w:p>
    <w:p w14:paraId="284F38BF" w14:textId="7BF00AD4" w:rsidR="00C243D5" w:rsidRPr="005C6CEC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System.out.print(arr[i]+ " "); </w:t>
      </w:r>
    </w:p>
    <w:p w14:paraId="0240AE03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else if (!moreThan &amp;&amp; arr[i] &lt; n)</w:t>
      </w:r>
    </w:p>
    <w:p w14:paraId="06606C87" w14:textId="42DC5097" w:rsidR="00C243D5" w:rsidRPr="005C6CEC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        </w:t>
      </w: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System.out.print(arr[i] + " "); </w:t>
      </w:r>
    </w:p>
    <w:p w14:paraId="3C303CCE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5C6CEC">
        <w:rPr>
          <w:rFonts w:eastAsiaTheme="majorEastAsia"/>
          <w:bCs/>
          <w:noProof/>
          <w:color w:val="000000" w:themeColor="text1"/>
          <w:sz w:val="28"/>
          <w:szCs w:val="28"/>
          <w:lang w:val="en-US"/>
        </w:rPr>
        <w:t xml:space="preserve">        </w:t>
      </w: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}</w:t>
      </w:r>
    </w:p>
    <w:p w14:paraId="2199796E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    System.out.println();</w:t>
      </w:r>
    </w:p>
    <w:p w14:paraId="17D429E9" w14:textId="77777777" w:rsidR="00C243D5" w:rsidRPr="00C243D5" w:rsidRDefault="00C243D5" w:rsidP="00C243D5">
      <w:pPr>
        <w:spacing w:after="200"/>
        <w:rPr>
          <w:rFonts w:eastAsiaTheme="majorEastAsia"/>
          <w:bCs/>
          <w:noProof/>
          <w:color w:val="000000" w:themeColor="text1"/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   }</w:t>
      </w:r>
    </w:p>
    <w:p w14:paraId="40D23896" w14:textId="415884EB" w:rsidR="00744138" w:rsidRPr="005C6CEC" w:rsidRDefault="00C243D5" w:rsidP="00C243D5">
      <w:pPr>
        <w:spacing w:after="200"/>
        <w:rPr>
          <w:sz w:val="28"/>
          <w:szCs w:val="28"/>
        </w:rPr>
      </w:pPr>
      <w:r w:rsidRPr="00C243D5">
        <w:rPr>
          <w:rFonts w:eastAsiaTheme="majorEastAsia"/>
          <w:bCs/>
          <w:noProof/>
          <w:color w:val="000000" w:themeColor="text1"/>
          <w:sz w:val="28"/>
          <w:szCs w:val="28"/>
        </w:rPr>
        <w:t>}</w:t>
      </w:r>
      <w:r w:rsidR="00744138" w:rsidRPr="005C6CEC">
        <w:rPr>
          <w:sz w:val="28"/>
          <w:szCs w:val="28"/>
        </w:rPr>
        <w:br w:type="page"/>
      </w:r>
    </w:p>
    <w:p w14:paraId="27E6167D" w14:textId="77777777" w:rsidR="00D55EAD" w:rsidRPr="005C6CEC" w:rsidRDefault="00D55EAD" w:rsidP="00744138">
      <w:pPr>
        <w:rPr>
          <w:rFonts w:ascii="Courier New" w:hAnsi="Courier New" w:cs="Courier New"/>
        </w:rPr>
      </w:pPr>
    </w:p>
    <w:p w14:paraId="467914A5" w14:textId="5C54B4FE" w:rsidR="000211F6" w:rsidRDefault="00D55EAD" w:rsidP="00A95DF5">
      <w:pPr>
        <w:pStyle w:val="11"/>
        <w:jc w:val="center"/>
      </w:pPr>
      <w:bookmarkStart w:id="8" w:name="_Toc50909214"/>
      <w:r>
        <w:t>Заключение</w:t>
      </w:r>
      <w:bookmarkEnd w:id="8"/>
    </w:p>
    <w:p w14:paraId="432A2078" w14:textId="2190E6D7" w:rsidR="00D55EAD" w:rsidRDefault="00D55EAD" w:rsidP="00D55EAD">
      <w:pPr>
        <w:pStyle w:val="a5"/>
      </w:pPr>
      <w:r>
        <w:t>В процессе выполнения лабораторной работы 1:</w:t>
      </w:r>
      <w:r w:rsidR="003B5A66">
        <w:t xml:space="preserve"> </w:t>
      </w:r>
      <w:r w:rsidR="003B5A66" w:rsidRPr="003B5A66">
        <w:t>“Разработка консольного приложения”</w:t>
      </w:r>
      <w:r>
        <w:t xml:space="preserve"> был</w:t>
      </w:r>
      <w:r w:rsidR="003B5A66">
        <w:t>и</w:t>
      </w:r>
      <w:r>
        <w:t xml:space="preserve"> разработан</w:t>
      </w:r>
      <w:r w:rsidR="003B5A66">
        <w:t>ы</w:t>
      </w:r>
      <w:r>
        <w:t xml:space="preserve"> алгоритм</w:t>
      </w:r>
      <w:r w:rsidR="003B5A66">
        <w:t>ы</w:t>
      </w:r>
      <w:r>
        <w:t xml:space="preserve"> решения индивидуального</w:t>
      </w:r>
      <w:r w:rsidR="003B5A66">
        <w:t xml:space="preserve"> </w:t>
      </w:r>
      <w:r>
        <w:t>задания</w:t>
      </w:r>
      <w:r w:rsidR="003B5A66">
        <w:rPr>
          <w:shd w:val="clear" w:color="auto" w:fill="FFFFFF"/>
        </w:rPr>
        <w:t xml:space="preserve">. </w:t>
      </w:r>
      <w:r w:rsidR="003B5A66">
        <w:t>Было</w:t>
      </w:r>
      <w:r>
        <w:t xml:space="preserve"> сформировано </w:t>
      </w:r>
      <w:r w:rsidR="003B5A66">
        <w:t>7</w:t>
      </w:r>
      <w:r>
        <w:t xml:space="preserve"> тестов</w:t>
      </w:r>
      <w:r w:rsidR="003A0E15">
        <w:t>,</w:t>
      </w:r>
      <w:r>
        <w:t xml:space="preserve"> покрывающих все </w:t>
      </w:r>
      <w:r w:rsidR="003B5A66">
        <w:t>ситуации</w:t>
      </w:r>
      <w:r>
        <w:t>. Составленн</w:t>
      </w:r>
      <w:r w:rsidR="003B5A66">
        <w:t>ые</w:t>
      </w:r>
      <w:r>
        <w:t xml:space="preserve"> на языке </w:t>
      </w:r>
      <w:r w:rsidR="003B5A66">
        <w:rPr>
          <w:lang w:val="en-US"/>
        </w:rPr>
        <w:t>Java</w:t>
      </w:r>
      <w:r>
        <w:t xml:space="preserve"> программ</w:t>
      </w:r>
      <w:r w:rsidR="003B5A66">
        <w:t>ы</w:t>
      </w:r>
      <w:r>
        <w:t>, реализующ</w:t>
      </w:r>
      <w:r w:rsidR="003B5A66">
        <w:t>ие</w:t>
      </w:r>
      <w:r>
        <w:t xml:space="preserve"> разработанны</w:t>
      </w:r>
      <w:r w:rsidR="003B5A66">
        <w:t>е</w:t>
      </w:r>
      <w:r>
        <w:t xml:space="preserve"> алгоритм</w:t>
      </w:r>
      <w:r w:rsidR="003B5A66">
        <w:t>ы</w:t>
      </w:r>
      <w:r>
        <w:t>, прошла все тест</w:t>
      </w:r>
      <w:r w:rsidR="003B5A66">
        <w:t>ы</w:t>
      </w:r>
      <w:r>
        <w:t xml:space="preserve"> успешно.</w:t>
      </w:r>
    </w:p>
    <w:p w14:paraId="422C80BF" w14:textId="332093D8" w:rsidR="00D55EAD" w:rsidRPr="003A0E15" w:rsidRDefault="00D55EAD" w:rsidP="00D55EAD">
      <w:pPr>
        <w:pStyle w:val="a5"/>
      </w:pPr>
      <w:r>
        <w:tab/>
        <w:t xml:space="preserve">В ходе </w:t>
      </w:r>
      <w:r w:rsidR="003A0E15">
        <w:t>лабораторной работы</w:t>
      </w:r>
      <w:r>
        <w:t xml:space="preserve"> были получены</w:t>
      </w:r>
      <w:r w:rsidR="003A0E15">
        <w:t xml:space="preserve"> практические</w:t>
      </w:r>
      <w:r>
        <w:t xml:space="preserve"> навыки </w:t>
      </w:r>
      <w:r w:rsidR="003A0E15">
        <w:t xml:space="preserve">использования конструкций языка </w:t>
      </w:r>
      <w:r w:rsidR="003A0E15">
        <w:rPr>
          <w:lang w:val="en-US"/>
        </w:rPr>
        <w:t>Java</w:t>
      </w:r>
      <w:r w:rsidR="003A0E15">
        <w:t>, а также знакомство с платформой.</w:t>
      </w:r>
    </w:p>
    <w:p w14:paraId="40540178" w14:textId="31C515A3" w:rsidR="00744138" w:rsidRDefault="00D55EAD" w:rsidP="00D55EAD">
      <w:pPr>
        <w:pStyle w:val="a5"/>
      </w:pPr>
      <w:r>
        <w:tab/>
        <w:t>Все цели практики достигнуты.</w:t>
      </w:r>
    </w:p>
    <w:p w14:paraId="70DBCB94" w14:textId="77777777" w:rsidR="00744138" w:rsidRDefault="00744138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0B13871E" w14:textId="06BD898A" w:rsidR="00161FAA" w:rsidRPr="00A50D75" w:rsidRDefault="00744138" w:rsidP="00A95DF5">
      <w:pPr>
        <w:pStyle w:val="11"/>
        <w:jc w:val="center"/>
      </w:pPr>
      <w:bookmarkStart w:id="9" w:name="_Toc50909215"/>
      <w:r>
        <w:lastRenderedPageBreak/>
        <w:t>Список литературы</w:t>
      </w:r>
      <w:bookmarkEnd w:id="9"/>
    </w:p>
    <w:p w14:paraId="073346F8" w14:textId="3CBA763D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 Экспресс-курс [электронный ресурс] // Сайт Александра Климова [сайт], URL: http://developer.alexanderklimov.ru/android/java/java.php</w:t>
      </w:r>
    </w:p>
    <w:p w14:paraId="55364CFE" w14:textId="5856D807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 w:rsidRPr="00161FAA">
        <w:rPr>
          <w:sz w:val="28"/>
          <w:szCs w:val="28"/>
          <w:lang w:val="en-US"/>
        </w:rPr>
        <w:t xml:space="preserve">2. API Specification for the Java 7 SE. </w:t>
      </w:r>
      <w:r>
        <w:rPr>
          <w:sz w:val="28"/>
          <w:szCs w:val="28"/>
        </w:rPr>
        <w:t xml:space="preserve">[официальный сайт] URL: http://docs.oracle.com/javase/7/docs/api/ </w:t>
      </w:r>
    </w:p>
    <w:p w14:paraId="1F348F42" w14:textId="21DF5CAC" w:rsidR="00161FAA" w:rsidRPr="00BE2323" w:rsidRDefault="00161FAA" w:rsidP="00161FAA">
      <w:pPr>
        <w:pStyle w:val="Default"/>
        <w:spacing w:after="36"/>
        <w:jc w:val="both"/>
        <w:rPr>
          <w:sz w:val="28"/>
          <w:szCs w:val="28"/>
          <w:lang w:val="en-US"/>
        </w:rPr>
      </w:pPr>
      <w:r w:rsidRPr="00BE2323">
        <w:rPr>
          <w:sz w:val="28"/>
          <w:szCs w:val="28"/>
          <w:lang w:val="en-US"/>
        </w:rPr>
        <w:t>3. The Java Tutorials. SE [</w:t>
      </w:r>
      <w:r>
        <w:rPr>
          <w:sz w:val="28"/>
          <w:szCs w:val="28"/>
        </w:rPr>
        <w:t>электронный</w:t>
      </w:r>
      <w:r w:rsidRPr="00BE23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BE2323">
        <w:rPr>
          <w:sz w:val="28"/>
          <w:szCs w:val="28"/>
          <w:lang w:val="en-US"/>
        </w:rPr>
        <w:t>], URL: http://docs.oracle.com/javase/tutorial/index.html</w:t>
      </w:r>
    </w:p>
    <w:p w14:paraId="3E68886E" w14:textId="2FC2BC10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Гради</w:t>
      </w:r>
      <w:proofErr w:type="spellEnd"/>
      <w:r>
        <w:rPr>
          <w:sz w:val="28"/>
          <w:szCs w:val="28"/>
        </w:rPr>
        <w:t xml:space="preserve"> Буч, Роберт А. </w:t>
      </w:r>
      <w:proofErr w:type="spellStart"/>
      <w:r>
        <w:rPr>
          <w:sz w:val="28"/>
          <w:szCs w:val="28"/>
        </w:rPr>
        <w:t>Максимчук</w:t>
      </w:r>
      <w:proofErr w:type="spellEnd"/>
      <w:r>
        <w:rPr>
          <w:sz w:val="28"/>
          <w:szCs w:val="28"/>
        </w:rPr>
        <w:t xml:space="preserve">, Майкл У. </w:t>
      </w:r>
      <w:proofErr w:type="spellStart"/>
      <w:r>
        <w:rPr>
          <w:sz w:val="28"/>
          <w:szCs w:val="28"/>
        </w:rPr>
        <w:t>Энгл</w:t>
      </w:r>
      <w:proofErr w:type="spellEnd"/>
      <w:r>
        <w:rPr>
          <w:sz w:val="28"/>
          <w:szCs w:val="28"/>
        </w:rPr>
        <w:t xml:space="preserve">, Бобби Дж. Янг, Джим </w:t>
      </w:r>
      <w:proofErr w:type="spellStart"/>
      <w:r>
        <w:rPr>
          <w:sz w:val="28"/>
          <w:szCs w:val="28"/>
        </w:rPr>
        <w:t>Коналлен</w:t>
      </w:r>
      <w:proofErr w:type="spellEnd"/>
      <w:r>
        <w:rPr>
          <w:sz w:val="28"/>
          <w:szCs w:val="28"/>
        </w:rPr>
        <w:t>, Келли А. Хьюстон. Объектно-</w:t>
      </w:r>
      <w:proofErr w:type="spellStart"/>
      <w:r>
        <w:rPr>
          <w:sz w:val="28"/>
          <w:szCs w:val="28"/>
        </w:rPr>
        <w:t>ориентированны</w:t>
      </w:r>
      <w:proofErr w:type="spellEnd"/>
      <w:r>
        <w:rPr>
          <w:sz w:val="28"/>
          <w:szCs w:val="28"/>
        </w:rPr>
        <w:t xml:space="preserve"> анализ и </w:t>
      </w:r>
      <w:proofErr w:type="spellStart"/>
      <w:proofErr w:type="gramStart"/>
      <w:r>
        <w:rPr>
          <w:sz w:val="28"/>
          <w:szCs w:val="28"/>
        </w:rPr>
        <w:t>проек-тирование</w:t>
      </w:r>
      <w:proofErr w:type="spellEnd"/>
      <w:proofErr w:type="gramEnd"/>
      <w:r>
        <w:rPr>
          <w:sz w:val="28"/>
          <w:szCs w:val="28"/>
        </w:rPr>
        <w:t xml:space="preserve"> с примерами приложений. Третье издание. М.: "Вильямс", 2010. </w:t>
      </w:r>
    </w:p>
    <w:p w14:paraId="4B46B94E" w14:textId="52755424" w:rsidR="00161FAA" w:rsidRDefault="00161FAA" w:rsidP="00161FA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Хабибуллин И.Ш.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7: для программистов / И. Ш. Хабибуллин. – Санкт-</w:t>
      </w:r>
      <w:proofErr w:type="gramStart"/>
      <w:r>
        <w:rPr>
          <w:sz w:val="28"/>
          <w:szCs w:val="28"/>
        </w:rPr>
        <w:t>Петербург :</w:t>
      </w:r>
      <w:proofErr w:type="gramEnd"/>
      <w:r>
        <w:rPr>
          <w:sz w:val="28"/>
          <w:szCs w:val="28"/>
        </w:rPr>
        <w:t xml:space="preserve"> БХВ–Петербург, 2014.</w:t>
      </w:r>
    </w:p>
    <w:p w14:paraId="01A1071B" w14:textId="77777777" w:rsidR="009B4516" w:rsidRPr="009B4516" w:rsidRDefault="009B4516" w:rsidP="00744138">
      <w:pPr>
        <w:jc w:val="both"/>
        <w:rPr>
          <w:rFonts w:ascii="Courier New" w:hAnsi="Courier New" w:cs="Courier New"/>
        </w:rPr>
      </w:pPr>
    </w:p>
    <w:sectPr w:rsidR="009B4516" w:rsidRPr="009B4516" w:rsidSect="00F0721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56721" w14:textId="77777777" w:rsidR="00D242F9" w:rsidRDefault="00D242F9" w:rsidP="00F07210">
      <w:r>
        <w:separator/>
      </w:r>
    </w:p>
  </w:endnote>
  <w:endnote w:type="continuationSeparator" w:id="0">
    <w:p w14:paraId="136F9506" w14:textId="77777777" w:rsidR="00D242F9" w:rsidRDefault="00D242F9" w:rsidP="00F0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03367"/>
      <w:docPartObj>
        <w:docPartGallery w:val="Page Numbers (Bottom of Page)"/>
        <w:docPartUnique/>
      </w:docPartObj>
    </w:sdtPr>
    <w:sdtEndPr/>
    <w:sdtContent>
      <w:p w14:paraId="1A69E0D9" w14:textId="3CD4ACA4" w:rsidR="00C243D5" w:rsidRDefault="00C243D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CEC">
          <w:rPr>
            <w:noProof/>
          </w:rPr>
          <w:t>18</w:t>
        </w:r>
        <w:r>
          <w:fldChar w:fldCharType="end"/>
        </w:r>
      </w:p>
    </w:sdtContent>
  </w:sdt>
  <w:p w14:paraId="10D731C8" w14:textId="77777777" w:rsidR="00C243D5" w:rsidRDefault="00C243D5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1AC78" w14:textId="72F98913" w:rsidR="00C243D5" w:rsidRDefault="00C243D5">
    <w:pPr>
      <w:pStyle w:val="af6"/>
      <w:jc w:val="right"/>
    </w:pPr>
  </w:p>
  <w:p w14:paraId="798B1BEB" w14:textId="77777777" w:rsidR="00C243D5" w:rsidRDefault="00C243D5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98F40" w14:textId="77777777" w:rsidR="00D242F9" w:rsidRDefault="00D242F9" w:rsidP="00F07210">
      <w:r>
        <w:separator/>
      </w:r>
    </w:p>
  </w:footnote>
  <w:footnote w:type="continuationSeparator" w:id="0">
    <w:p w14:paraId="4F2395D8" w14:textId="77777777" w:rsidR="00D242F9" w:rsidRDefault="00D242F9" w:rsidP="00F07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440924"/>
    <w:multiLevelType w:val="hybridMultilevel"/>
    <w:tmpl w:val="6AD3D6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4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36E1F33"/>
    <w:multiLevelType w:val="multilevel"/>
    <w:tmpl w:val="0419001D"/>
    <w:styleLink w:val="a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>
    <w:nsid w:val="7ED3A5C2"/>
    <w:multiLevelType w:val="hybridMultilevel"/>
    <w:tmpl w:val="A224A00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D6"/>
    <w:rsid w:val="00000EB5"/>
    <w:rsid w:val="00013A5C"/>
    <w:rsid w:val="0001691F"/>
    <w:rsid w:val="000211F6"/>
    <w:rsid w:val="000B12EB"/>
    <w:rsid w:val="000B1F7A"/>
    <w:rsid w:val="00161FAA"/>
    <w:rsid w:val="001818CA"/>
    <w:rsid w:val="001B507E"/>
    <w:rsid w:val="001C0683"/>
    <w:rsid w:val="001D438C"/>
    <w:rsid w:val="001F6EC9"/>
    <w:rsid w:val="00214F10"/>
    <w:rsid w:val="0027732B"/>
    <w:rsid w:val="002E3E29"/>
    <w:rsid w:val="00306500"/>
    <w:rsid w:val="00325017"/>
    <w:rsid w:val="003628C5"/>
    <w:rsid w:val="003971DC"/>
    <w:rsid w:val="003A0E15"/>
    <w:rsid w:val="003B5A66"/>
    <w:rsid w:val="003C572B"/>
    <w:rsid w:val="004523E5"/>
    <w:rsid w:val="004F32F4"/>
    <w:rsid w:val="004F5A61"/>
    <w:rsid w:val="00531E3E"/>
    <w:rsid w:val="00531E50"/>
    <w:rsid w:val="00566DA0"/>
    <w:rsid w:val="005A19D6"/>
    <w:rsid w:val="005C35BA"/>
    <w:rsid w:val="005C6CEC"/>
    <w:rsid w:val="006711BF"/>
    <w:rsid w:val="00675F66"/>
    <w:rsid w:val="006B18FB"/>
    <w:rsid w:val="006C6848"/>
    <w:rsid w:val="007306B3"/>
    <w:rsid w:val="00743ADB"/>
    <w:rsid w:val="00744138"/>
    <w:rsid w:val="007B1B68"/>
    <w:rsid w:val="007C21D4"/>
    <w:rsid w:val="008115BF"/>
    <w:rsid w:val="00862A36"/>
    <w:rsid w:val="008673F4"/>
    <w:rsid w:val="00872EB8"/>
    <w:rsid w:val="008E64C9"/>
    <w:rsid w:val="00915FEA"/>
    <w:rsid w:val="00937A74"/>
    <w:rsid w:val="009459D3"/>
    <w:rsid w:val="0095742F"/>
    <w:rsid w:val="00962BE1"/>
    <w:rsid w:val="00971ECF"/>
    <w:rsid w:val="009B4516"/>
    <w:rsid w:val="00A170D5"/>
    <w:rsid w:val="00A50D75"/>
    <w:rsid w:val="00A95DF5"/>
    <w:rsid w:val="00B44349"/>
    <w:rsid w:val="00B959C1"/>
    <w:rsid w:val="00BD1C31"/>
    <w:rsid w:val="00BE2323"/>
    <w:rsid w:val="00C243D5"/>
    <w:rsid w:val="00C5048B"/>
    <w:rsid w:val="00C60845"/>
    <w:rsid w:val="00CB7289"/>
    <w:rsid w:val="00CE6AD4"/>
    <w:rsid w:val="00D11218"/>
    <w:rsid w:val="00D242F9"/>
    <w:rsid w:val="00D55EAD"/>
    <w:rsid w:val="00D66436"/>
    <w:rsid w:val="00D76135"/>
    <w:rsid w:val="00D96C00"/>
    <w:rsid w:val="00DF4BA4"/>
    <w:rsid w:val="00E004DC"/>
    <w:rsid w:val="00E12467"/>
    <w:rsid w:val="00E36CA5"/>
    <w:rsid w:val="00E86461"/>
    <w:rsid w:val="00ED6340"/>
    <w:rsid w:val="00F07210"/>
    <w:rsid w:val="00F503A1"/>
    <w:rsid w:val="00F63455"/>
    <w:rsid w:val="00F76EC0"/>
    <w:rsid w:val="00FD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FD49"/>
  <w15:docId w15:val="{04676E1E-C064-4A83-A684-60433E0E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A1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пова маркированный список"/>
    <w:basedOn w:val="a3"/>
    <w:uiPriority w:val="99"/>
    <w:rsid w:val="004F5A61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15FEA"/>
    <w:pPr>
      <w:ind w:left="720"/>
      <w:contextualSpacing/>
    </w:pPr>
  </w:style>
  <w:style w:type="paragraph" w:customStyle="1" w:styleId="a5">
    <w:name w:val="Вовиков Абзац"/>
    <w:basedOn w:val="a0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1">
    <w:name w:val="Вовиков Заголовок1"/>
    <w:basedOn w:val="1"/>
    <w:next w:val="a5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1">
    <w:name w:val="Вовиков Заголовок2"/>
    <w:basedOn w:val="2"/>
    <w:next w:val="a5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ubtle Reference"/>
    <w:basedOn w:val="a1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0"/>
    <w:uiPriority w:val="39"/>
    <w:semiHidden/>
    <w:unhideWhenUsed/>
    <w:qFormat/>
    <w:rsid w:val="001B507E"/>
    <w:pPr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1B507E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1B507E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1B507E"/>
    <w:rPr>
      <w:color w:val="0000FF" w:themeColor="hyperlink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4">
    <w:name w:val="заголовок 4"/>
    <w:basedOn w:val="a0"/>
    <w:next w:val="a0"/>
    <w:rsid w:val="005A19D6"/>
    <w:pPr>
      <w:keepNext/>
      <w:jc w:val="center"/>
      <w:outlineLvl w:val="3"/>
    </w:pPr>
    <w:rPr>
      <w:b/>
      <w:sz w:val="32"/>
      <w:szCs w:val="20"/>
    </w:rPr>
  </w:style>
  <w:style w:type="paragraph" w:styleId="ab">
    <w:name w:val="Subtitle"/>
    <w:basedOn w:val="a0"/>
    <w:link w:val="ac"/>
    <w:qFormat/>
    <w:rsid w:val="005A19D6"/>
    <w:pPr>
      <w:jc w:val="center"/>
    </w:pPr>
    <w:rPr>
      <w:sz w:val="28"/>
      <w:szCs w:val="20"/>
    </w:rPr>
  </w:style>
  <w:style w:type="character" w:customStyle="1" w:styleId="ac">
    <w:name w:val="Подзаголовок Знак"/>
    <w:basedOn w:val="a1"/>
    <w:link w:val="ab"/>
    <w:rsid w:val="005A19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E864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Strong"/>
    <w:basedOn w:val="a1"/>
    <w:qFormat/>
    <w:rsid w:val="00E86461"/>
    <w:rPr>
      <w:b/>
      <w:bCs/>
    </w:rPr>
  </w:style>
  <w:style w:type="paragraph" w:customStyle="1" w:styleId="ae">
    <w:name w:val="стиль текста"/>
    <w:basedOn w:val="a0"/>
    <w:next w:val="a0"/>
    <w:qFormat/>
    <w:rsid w:val="00E86461"/>
    <w:pPr>
      <w:ind w:firstLine="709"/>
    </w:pPr>
    <w:rPr>
      <w:rFonts w:ascii="Liberation Serif" w:eastAsia="NSimSun" w:hAnsi="Liberation Serif" w:cs="Arial"/>
      <w:kern w:val="2"/>
      <w:lang w:eastAsia="zh-CN" w:bidi="hi-IN"/>
    </w:rPr>
  </w:style>
  <w:style w:type="paragraph" w:styleId="af">
    <w:name w:val="No Spacing"/>
    <w:link w:val="af0"/>
    <w:uiPriority w:val="1"/>
    <w:qFormat/>
    <w:rsid w:val="00531E50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1"/>
    <w:link w:val="af"/>
    <w:uiPriority w:val="1"/>
    <w:rsid w:val="00531E50"/>
    <w:rPr>
      <w:rFonts w:eastAsiaTheme="minorEastAsia"/>
      <w:lang w:eastAsia="ru-RU"/>
    </w:rPr>
  </w:style>
  <w:style w:type="table" w:customStyle="1" w:styleId="af1">
    <w:name w:val="Вовиков Стиль таблицы"/>
    <w:basedOn w:val="a2"/>
    <w:uiPriority w:val="99"/>
    <w:rsid w:val="00CB7289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character" w:customStyle="1" w:styleId="af2">
    <w:name w:val="Посещённая гиперссылка"/>
    <w:rsid w:val="00CB7289"/>
    <w:rPr>
      <w:color w:val="800000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FD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D24F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Содержимое таблицы"/>
    <w:basedOn w:val="a0"/>
    <w:qFormat/>
    <w:rsid w:val="007306B3"/>
    <w:pPr>
      <w:suppressLineNumbers/>
    </w:pPr>
    <w:rPr>
      <w:rFonts w:ascii="Liberation Serif" w:eastAsia="NSimSun" w:hAnsi="Liberation Serif" w:cs="Arial"/>
      <w:kern w:val="2"/>
      <w:lang w:eastAsia="zh-CN" w:bidi="hi-IN"/>
    </w:rPr>
  </w:style>
  <w:style w:type="character" w:customStyle="1" w:styleId="-">
    <w:name w:val="Интернет-ссылка"/>
    <w:basedOn w:val="a1"/>
    <w:rsid w:val="00013A5C"/>
    <w:rPr>
      <w:color w:val="0000FF"/>
      <w:u w:val="single"/>
    </w:rPr>
  </w:style>
  <w:style w:type="paragraph" w:styleId="af4">
    <w:name w:val="header"/>
    <w:basedOn w:val="a0"/>
    <w:link w:val="af5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104BC-3108-4355-8E15-1B36B3E6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614</TotalTime>
  <Pages>1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</cp:lastModifiedBy>
  <cp:revision>44</cp:revision>
  <dcterms:created xsi:type="dcterms:W3CDTF">2020-09-12T09:25:00Z</dcterms:created>
  <dcterms:modified xsi:type="dcterms:W3CDTF">2020-09-22T17:43:00Z</dcterms:modified>
</cp:coreProperties>
</file>